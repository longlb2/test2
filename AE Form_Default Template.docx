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A759C" w14:textId="2302E5DD" w:rsidR="00285322" w:rsidRPr="00830348" w:rsidRDefault="007214D5" w:rsidP="00A04034">
      <w:pPr>
        <w:spacing w:before="60" w:after="120"/>
        <w:jc w:val="center"/>
        <w:rPr>
          <w:rFonts w:asciiTheme="minorHAnsi" w:eastAsia="Arial Unicode MS" w:hAnsiTheme="minorHAnsi" w:cstheme="minorHAnsi"/>
          <w:b/>
          <w:sz w:val="28"/>
          <w:lang w:val="en-PH" w:eastAsia="en-PH"/>
        </w:rPr>
      </w:pPr>
      <w:bookmarkStart w:id="0" w:name="_Hlk89434415"/>
      <w:r w:rsidRPr="00830348">
        <w:rPr>
          <w:rFonts w:asciiTheme="minorHAnsi" w:eastAsia="Arial Unicode MS" w:hAnsiTheme="minorHAnsi" w:cstheme="minorHAnsi"/>
          <w:b/>
          <w:sz w:val="28"/>
          <w:lang w:val="en-PH" w:eastAsia="en-PH"/>
        </w:rPr>
        <w:t>ZUELLIG PHARMA ADVERSE EVENT REPORT FORM</w:t>
      </w:r>
    </w:p>
    <w:tbl>
      <w:tblPr>
        <w:tblStyle w:val="TableGrid"/>
        <w:tblW w:w="1076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9"/>
        <w:gridCol w:w="216"/>
        <w:gridCol w:w="216"/>
        <w:gridCol w:w="2151"/>
        <w:gridCol w:w="1880"/>
        <w:gridCol w:w="1848"/>
        <w:gridCol w:w="1156"/>
        <w:gridCol w:w="250"/>
        <w:gridCol w:w="1379"/>
      </w:tblGrid>
      <w:tr w:rsidR="00830348" w:rsidRPr="00830348" w14:paraId="4D297C3D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062ED18B" w14:textId="36A3044E" w:rsidR="00C3210A" w:rsidRPr="00830348" w:rsidRDefault="007214D5" w:rsidP="00830348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i/>
                <w:sz w:val="18"/>
                <w:lang w:val="en-PH" w:eastAsia="en-PH"/>
              </w:rPr>
              <w:t xml:space="preserve">For any Adverse Event (AE) report received, kindly fill in this this form and submit to </w:t>
            </w:r>
            <w:hyperlink r:id="rId11" w:history="1">
              <w:r w:rsidR="002F3EFF" w:rsidRPr="00806993">
                <w:rPr>
                  <w:rStyle w:val="Hyperlink"/>
                  <w:rFonts w:asciiTheme="minorHAnsi" w:eastAsia="Arial Unicode MS" w:hAnsiTheme="minorHAnsi" w:cstheme="minorHAnsi"/>
                  <w:b/>
                  <w:i/>
                  <w:sz w:val="18"/>
                  <w:lang w:val="en-PH" w:eastAsia="en-PH"/>
                </w:rPr>
                <w:t>zpmyPV@zuelligpharma.com</w:t>
              </w:r>
            </w:hyperlink>
            <w:r w:rsidR="002F3EFF">
              <w:rPr>
                <w:rFonts w:asciiTheme="minorHAnsi" w:eastAsia="Arial Unicode MS" w:hAnsiTheme="minorHAnsi" w:cstheme="minorHAnsi"/>
                <w:b/>
                <w:i/>
                <w:sz w:val="18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i/>
                <w:sz w:val="18"/>
                <w:lang w:val="en-PH" w:eastAsia="en-PH"/>
              </w:rPr>
              <w:t xml:space="preserve"> </w:t>
            </w:r>
          </w:p>
        </w:tc>
      </w:tr>
      <w:tr w:rsidR="00CB6D0C" w:rsidRPr="00830348" w14:paraId="43CE97DA" w14:textId="77777777" w:rsidTr="00E92934">
        <w:tc>
          <w:tcPr>
            <w:tcW w:w="4426" w:type="dxa"/>
            <w:gridSpan w:val="4"/>
          </w:tcPr>
          <w:p w14:paraId="723258C5" w14:textId="65AA05F7" w:rsidR="00584933" w:rsidRPr="00830348" w:rsidRDefault="00584933" w:rsidP="00C8377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Country</w:t>
            </w:r>
            <w:r w:rsidR="00B330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of Occurrence:</w:t>
            </w:r>
            <w:r w:rsidR="004E2009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country_name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</w:tcPr>
          <w:p w14:paraId="10847023" w14:textId="30804928" w:rsidR="00E72A60" w:rsidRPr="00830348" w:rsidRDefault="00C002BF" w:rsidP="00C8377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AE</w:t>
            </w:r>
            <w:r w:rsidR="00584933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Reference Number:</w:t>
            </w:r>
            <w:r w:rsidR="003D632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reference_no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  <w:tr w:rsidR="00CB6D0C" w:rsidRPr="00830348" w14:paraId="0358B2B7" w14:textId="77777777" w:rsidTr="00E92934">
        <w:trPr>
          <w:trHeight w:val="170"/>
        </w:trPr>
        <w:tc>
          <w:tcPr>
            <w:tcW w:w="4426" w:type="dxa"/>
            <w:gridSpan w:val="4"/>
            <w:shd w:val="clear" w:color="auto" w:fill="auto"/>
          </w:tcPr>
          <w:p w14:paraId="1E0CBF61" w14:textId="77777777" w:rsidR="00E04940" w:rsidRDefault="00E72A60" w:rsidP="00A04034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Date Report was Received</w:t>
            </w:r>
            <w:r w:rsidR="00675D55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by </w:t>
            </w:r>
            <w:proofErr w:type="spellStart"/>
            <w:r w:rsidR="00675D55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Zuellig</w:t>
            </w:r>
            <w:proofErr w:type="spellEnd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:</w:t>
            </w:r>
            <w:r w:rsidR="002E1D23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</w:p>
          <w:p w14:paraId="4FBC17BB" w14:textId="2DB5C3A2" w:rsidR="00E72A60" w:rsidRPr="00E04940" w:rsidRDefault="00C8377D" w:rsidP="00A04034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SG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first_notification_to_zpc_at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6A05074D" w14:textId="63B91DE0" w:rsidR="00130942" w:rsidRPr="00830348" w:rsidRDefault="00130942" w:rsidP="00A04034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6339" w:type="dxa"/>
            <w:gridSpan w:val="5"/>
          </w:tcPr>
          <w:p w14:paraId="2C7AF012" w14:textId="2B23063A" w:rsidR="00E72A60" w:rsidRPr="00830348" w:rsidRDefault="005B3ED2" w:rsidP="00C8377D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Client Name:</w:t>
            </w:r>
            <w:r w:rsidR="00E04940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client_name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  <w:tr w:rsidR="00830348" w:rsidRPr="00830348" w14:paraId="2118D67B" w14:textId="77777777" w:rsidTr="00CB6D0C">
        <w:trPr>
          <w:trHeight w:val="170"/>
        </w:trPr>
        <w:tc>
          <w:tcPr>
            <w:tcW w:w="10765" w:type="dxa"/>
            <w:gridSpan w:val="9"/>
            <w:shd w:val="clear" w:color="auto" w:fill="auto"/>
          </w:tcPr>
          <w:p w14:paraId="4A14F571" w14:textId="76ABCF85" w:rsidR="002A1E61" w:rsidRPr="00956294" w:rsidRDefault="00583B85" w:rsidP="00174102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iCs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Mode of Receipt:       </w:t>
            </w:r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mode_of_receipt_telephone</w:t>
            </w:r>
            <w:proofErr w:type="spellEnd"/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7F42D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Telephone            </w:t>
            </w:r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mode_of_receipt_email</w:t>
            </w:r>
            <w:proofErr w:type="spellEnd"/>
            <w:r w:rsidR="00236DA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7F42D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E-mail            </w:t>
            </w:r>
            <w:r w:rsidRPr="00830348">
              <w:rPr>
                <w:rFonts w:ascii="MS Gothic" w:eastAsia="MS Gothic" w:hAnsi="MS Gothic" w:cstheme="minorHAnsi" w:hint="eastAsia"/>
                <w:b/>
                <w:sz w:val="20"/>
                <w:lang w:val="en-PH" w:eastAsia="en-PH"/>
              </w:rPr>
              <w:t xml:space="preserve"> </w:t>
            </w:r>
            <w:r w:rsidR="006E60A9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6E60A9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mode_of_receipt_letter</w:t>
            </w:r>
            <w:proofErr w:type="spellEnd"/>
            <w:r w:rsidR="006E60A9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7F42D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Letter          </w:t>
            </w:r>
            <w:r w:rsidR="00174102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174102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mode_of_receipt_other</w:t>
            </w:r>
            <w:proofErr w:type="spellEnd"/>
            <w:r w:rsidR="00174102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Other:    ______________________________</w:t>
            </w:r>
          </w:p>
        </w:tc>
      </w:tr>
      <w:tr w:rsidR="00830348" w:rsidRPr="00830348" w14:paraId="28994E01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29BBE6FD" w14:textId="44195F2E" w:rsidR="00814AB9" w:rsidRPr="00830348" w:rsidRDefault="00814AB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Calibri" w:hAnsiTheme="minorHAnsi" w:cstheme="minorHAnsi"/>
                <w:b/>
                <w:bCs/>
                <w:sz w:val="20"/>
                <w:lang w:val="en-US"/>
              </w:rPr>
              <w:t xml:space="preserve">Section 1:  Consent Statement </w:t>
            </w:r>
            <w:r w:rsidRPr="00830348">
              <w:rPr>
                <w:rFonts w:asciiTheme="minorHAnsi" w:eastAsia="Calibri" w:hAnsiTheme="minorHAnsi" w:cstheme="minorHAnsi"/>
                <w:sz w:val="20"/>
                <w:lang w:val="en-US"/>
              </w:rPr>
              <w:t>(</w:t>
            </w:r>
            <w:r w:rsidRPr="00830348">
              <w:rPr>
                <w:rFonts w:asciiTheme="minorHAnsi" w:eastAsia="Calibri" w:hAnsiTheme="minorHAnsi" w:cstheme="minorHAnsi"/>
                <w:i/>
                <w:iCs/>
                <w:sz w:val="20"/>
                <w:lang w:val="en-US"/>
              </w:rPr>
              <w:t>please tick (</w:t>
            </w:r>
            <w:r w:rsidRPr="00830348">
              <w:rPr>
                <w:rFonts w:asciiTheme="minorHAnsi" w:eastAsia="Calibri" w:hAnsiTheme="minorHAnsi" w:cstheme="minorHAnsi"/>
                <w:i/>
                <w:iCs/>
                <w:sz w:val="20"/>
                <w:lang w:val="en-US"/>
              </w:rPr>
              <w:sym w:font="Wingdings 2" w:char="F050"/>
            </w:r>
            <w:r w:rsidRPr="00830348">
              <w:rPr>
                <w:rFonts w:asciiTheme="minorHAnsi" w:eastAsia="Calibri" w:hAnsiTheme="minorHAnsi" w:cstheme="minorHAnsi"/>
                <w:i/>
                <w:iCs/>
                <w:sz w:val="20"/>
                <w:lang w:val="en-US"/>
              </w:rPr>
              <w:t>) the following where applicable</w:t>
            </w:r>
          </w:p>
        </w:tc>
      </w:tr>
      <w:tr w:rsidR="00CB6D0C" w:rsidRPr="00830348" w14:paraId="66FA6210" w14:textId="77777777" w:rsidTr="00E92934">
        <w:trPr>
          <w:trHeight w:val="3090"/>
        </w:trPr>
        <w:tc>
          <w:tcPr>
            <w:tcW w:w="4426" w:type="dxa"/>
            <w:gridSpan w:val="4"/>
            <w:shd w:val="clear" w:color="auto" w:fill="auto"/>
          </w:tcPr>
          <w:p w14:paraId="0B717DC5" w14:textId="77777777" w:rsidR="00BE0B57" w:rsidRDefault="00814AB9" w:rsidP="009F3D29">
            <w:pPr>
              <w:spacing w:before="60" w:after="120"/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</w:pPr>
            <w:r w:rsidRPr="00830348"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  <w:t>If reporter is the user of the product</w:t>
            </w:r>
            <w:r w:rsidR="00BE0B57"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  <w:t xml:space="preserve"> </w:t>
            </w:r>
          </w:p>
          <w:p w14:paraId="1C0FCE18" w14:textId="725BA119" w:rsidR="00814AB9" w:rsidRPr="00830348" w:rsidRDefault="00814AB9" w:rsidP="009F3D29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b/>
                <w:bCs/>
                <w:sz w:val="20"/>
              </w:rPr>
              <w:t xml:space="preserve">I, the reporter and the user of the product, </w:t>
            </w:r>
            <w:r w:rsidRPr="00830348">
              <w:rPr>
                <w:rFonts w:asciiTheme="minorHAnsi" w:hAnsiTheme="minorHAnsi" w:cstheme="minorHAnsi"/>
                <w:sz w:val="20"/>
              </w:rPr>
              <w:t>agree that the personal information provided in this form may be shared with the Product Owner /</w:t>
            </w:r>
            <w:r w:rsidR="00FB221E">
              <w:rPr>
                <w:rFonts w:asciiTheme="minorHAnsi" w:hAnsiTheme="minorHAnsi" w:cstheme="minorHAnsi"/>
                <w:sz w:val="20"/>
              </w:rPr>
              <w:t xml:space="preserve"> Product Registration Owner / Local Authorised Representative /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 Marketing Authorization Holder of the product (who may be located outside of the country).</w:t>
            </w:r>
          </w:p>
          <w:p w14:paraId="79D01F70" w14:textId="1C033896" w:rsidR="00C245C8" w:rsidRDefault="00814AB9" w:rsidP="009F3D29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sz w:val="20"/>
              </w:rPr>
              <w:t xml:space="preserve">                  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6B2B98">
              <w:rPr>
                <w:rFonts w:asciiTheme="minorHAnsi" w:hAnsiTheme="minorHAnsi" w:cstheme="minorHAnsi"/>
                <w:sz w:val="20"/>
              </w:rPr>
              <w:t>consent_user_</w:t>
            </w:r>
            <w:proofErr w:type="gramStart"/>
            <w:r w:rsidR="006B2B98">
              <w:rPr>
                <w:rFonts w:asciiTheme="minorHAnsi" w:hAnsiTheme="minorHAnsi" w:cstheme="minorHAnsi"/>
                <w:sz w:val="20"/>
              </w:rPr>
              <w:t>yes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proofErr w:type="gramEnd"/>
            <w:r w:rsidRPr="00830348">
              <w:rPr>
                <w:rFonts w:asciiTheme="minorHAnsi" w:hAnsiTheme="minorHAnsi" w:cstheme="minorHAnsi"/>
                <w:sz w:val="20"/>
              </w:rPr>
              <w:t xml:space="preserve">YES                               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6B2B98">
              <w:rPr>
                <w:rFonts w:asciiTheme="minorHAnsi" w:hAnsiTheme="minorHAnsi" w:cstheme="minorHAnsi"/>
                <w:sz w:val="20"/>
              </w:rPr>
              <w:t>consent_user_no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r w:rsidRPr="00830348">
              <w:rPr>
                <w:rFonts w:asciiTheme="minorHAnsi" w:hAnsiTheme="minorHAnsi" w:cstheme="minorHAnsi"/>
                <w:sz w:val="20"/>
              </w:rPr>
              <w:t>NO</w:t>
            </w:r>
          </w:p>
          <w:p w14:paraId="04FF543A" w14:textId="77777777" w:rsidR="002F3EFF" w:rsidRPr="00830348" w:rsidRDefault="002F3EFF" w:rsidP="009F3D29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</w:p>
          <w:p w14:paraId="23EA7C46" w14:textId="2C0CCB62" w:rsidR="00814AB9" w:rsidRPr="00830348" w:rsidRDefault="00814AB9" w:rsidP="009F3D29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sz w:val="20"/>
              </w:rPr>
              <w:t>I can be contacted for follow-up on this report</w:t>
            </w:r>
          </w:p>
          <w:p w14:paraId="3D0C4C49" w14:textId="3D33C731" w:rsidR="00BE0B57" w:rsidRPr="00406945" w:rsidRDefault="00814AB9" w:rsidP="009F3D29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sz w:val="20"/>
              </w:rPr>
              <w:t xml:space="preserve">                  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5B7BB6" w:rsidRPr="005B7BB6">
              <w:rPr>
                <w:rFonts w:asciiTheme="minorHAnsi" w:hAnsiTheme="minorHAnsi" w:cstheme="minorHAnsi"/>
                <w:sz w:val="20"/>
              </w:rPr>
              <w:t>can_be_contacted_for_follow_up</w:t>
            </w:r>
            <w:r w:rsidR="006B2B98">
              <w:rPr>
                <w:rFonts w:asciiTheme="minorHAnsi" w:hAnsiTheme="minorHAnsi" w:cstheme="minorHAnsi"/>
                <w:sz w:val="20"/>
              </w:rPr>
              <w:t>_yes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YES                              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5B7BB6" w:rsidRPr="005B7BB6">
              <w:rPr>
                <w:rFonts w:asciiTheme="minorHAnsi" w:hAnsiTheme="minorHAnsi" w:cstheme="minorHAnsi"/>
                <w:sz w:val="20"/>
              </w:rPr>
              <w:t>can_be_contacted_for_follow_up</w:t>
            </w:r>
            <w:r w:rsidR="006B2B98">
              <w:rPr>
                <w:rFonts w:asciiTheme="minorHAnsi" w:hAnsiTheme="minorHAnsi" w:cstheme="minorHAnsi"/>
                <w:sz w:val="20"/>
              </w:rPr>
              <w:t>_no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r w:rsidRPr="00830348">
              <w:rPr>
                <w:rFonts w:asciiTheme="minorHAnsi" w:hAnsiTheme="minorHAnsi" w:cstheme="minorHAnsi"/>
                <w:sz w:val="20"/>
              </w:rPr>
              <w:t>NO</w:t>
            </w:r>
          </w:p>
        </w:tc>
        <w:tc>
          <w:tcPr>
            <w:tcW w:w="6339" w:type="dxa"/>
            <w:gridSpan w:val="5"/>
            <w:shd w:val="clear" w:color="auto" w:fill="FFFFFF" w:themeFill="background1"/>
          </w:tcPr>
          <w:p w14:paraId="1BD74FBC" w14:textId="77777777" w:rsidR="00814AB9" w:rsidRPr="00830348" w:rsidRDefault="00814AB9" w:rsidP="00406945">
            <w:pPr>
              <w:spacing w:before="60" w:after="120"/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</w:pPr>
            <w:r w:rsidRPr="00830348"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  <w:t xml:space="preserve">If reporter is </w:t>
            </w:r>
            <w:proofErr w:type="gramStart"/>
            <w:r w:rsidRPr="00830348"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  <w:t>NOT</w:t>
            </w:r>
            <w:proofErr w:type="gramEnd"/>
            <w:r w:rsidRPr="00830348">
              <w:rPr>
                <w:rFonts w:asciiTheme="minorHAnsi" w:hAnsiTheme="minorHAnsi" w:cstheme="minorHAnsi"/>
                <w:b/>
                <w:bCs/>
                <w:sz w:val="20"/>
                <w:u w:val="single"/>
              </w:rPr>
              <w:t xml:space="preserve"> the user of the product</w:t>
            </w:r>
          </w:p>
          <w:p w14:paraId="74827777" w14:textId="7AF44945" w:rsidR="0093506D" w:rsidRDefault="00814AB9" w:rsidP="00406945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b/>
                <w:bCs/>
                <w:sz w:val="20"/>
              </w:rPr>
              <w:t xml:space="preserve">I, the reporter and not the user of the product, 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confirm that I have obtained consent from the user to release his/her personal data to the product </w:t>
            </w:r>
            <w:proofErr w:type="spellStart"/>
            <w:r w:rsidRPr="00830348">
              <w:rPr>
                <w:rFonts w:asciiTheme="minorHAnsi" w:hAnsiTheme="minorHAnsi" w:cstheme="minorHAnsi"/>
                <w:sz w:val="20"/>
              </w:rPr>
              <w:t>Product</w:t>
            </w:r>
            <w:proofErr w:type="spellEnd"/>
            <w:r w:rsidR="005E40A7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830348">
              <w:rPr>
                <w:rFonts w:asciiTheme="minorHAnsi" w:hAnsiTheme="minorHAnsi" w:cstheme="minorHAnsi"/>
                <w:sz w:val="20"/>
              </w:rPr>
              <w:t>Owner /</w:t>
            </w:r>
            <w:r w:rsidR="00FB221E">
              <w:rPr>
                <w:rFonts w:asciiTheme="minorHAnsi" w:hAnsiTheme="minorHAnsi" w:cstheme="minorHAnsi"/>
                <w:sz w:val="20"/>
              </w:rPr>
              <w:t xml:space="preserve"> Product Registration Owner / Local Authorised Representative/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 Marketing Authorization Holder of the product (who may be located outside of the country).              </w:t>
            </w:r>
          </w:p>
          <w:p w14:paraId="4C18EC21" w14:textId="7FFA280F" w:rsidR="00814AB9" w:rsidRDefault="0093506D" w:rsidP="00406945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           </w:t>
            </w:r>
            <w:r w:rsidR="00814AB9" w:rsidRPr="00830348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6B2B98">
              <w:rPr>
                <w:rFonts w:asciiTheme="minorHAnsi" w:hAnsiTheme="minorHAnsi" w:cstheme="minorHAnsi"/>
                <w:sz w:val="20"/>
              </w:rPr>
              <w:t>consent_non_user_</w:t>
            </w:r>
            <w:proofErr w:type="gramStart"/>
            <w:r w:rsidR="006B2B98">
              <w:rPr>
                <w:rFonts w:asciiTheme="minorHAnsi" w:hAnsiTheme="minorHAnsi" w:cstheme="minorHAnsi"/>
                <w:sz w:val="20"/>
              </w:rPr>
              <w:t>yes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proofErr w:type="gramEnd"/>
            <w:r w:rsidR="00814AB9" w:rsidRPr="00830348">
              <w:rPr>
                <w:rFonts w:asciiTheme="minorHAnsi" w:hAnsiTheme="minorHAnsi" w:cstheme="minorHAnsi"/>
                <w:sz w:val="20"/>
              </w:rPr>
              <w:t xml:space="preserve">YES                                </w:t>
            </w:r>
            <w:r w:rsidR="006B2B98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6B2B98">
              <w:rPr>
                <w:rFonts w:asciiTheme="minorHAnsi" w:hAnsiTheme="minorHAnsi" w:cstheme="minorHAnsi"/>
                <w:sz w:val="20"/>
              </w:rPr>
              <w:t>consent_non_user_no</w:t>
            </w:r>
            <w:proofErr w:type="spellEnd"/>
            <w:r w:rsidR="006B2B98">
              <w:rPr>
                <w:rFonts w:asciiTheme="minorHAnsi" w:hAnsiTheme="minorHAnsi" w:cstheme="minorHAnsi"/>
                <w:sz w:val="20"/>
              </w:rPr>
              <w:t xml:space="preserve">}   </w:t>
            </w:r>
            <w:r w:rsidR="00814AB9" w:rsidRPr="00830348">
              <w:rPr>
                <w:rFonts w:asciiTheme="minorHAnsi" w:hAnsiTheme="minorHAnsi" w:cstheme="minorHAnsi"/>
                <w:sz w:val="20"/>
              </w:rPr>
              <w:t>NO</w:t>
            </w:r>
          </w:p>
          <w:p w14:paraId="3EC16244" w14:textId="77777777" w:rsidR="00C245C8" w:rsidRPr="00830348" w:rsidRDefault="00C245C8" w:rsidP="00406945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</w:p>
          <w:p w14:paraId="4D1FD25F" w14:textId="6C9933BB" w:rsidR="00814AB9" w:rsidRPr="00830348" w:rsidRDefault="00814AB9" w:rsidP="00406945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sz w:val="20"/>
              </w:rPr>
              <w:t>I can be contacted for follow-up on this report</w:t>
            </w:r>
          </w:p>
          <w:p w14:paraId="325AF875" w14:textId="623B620C" w:rsidR="007217E3" w:rsidRPr="00406945" w:rsidRDefault="00814AB9" w:rsidP="00406945">
            <w:pPr>
              <w:spacing w:before="60" w:after="120"/>
              <w:rPr>
                <w:rFonts w:asciiTheme="minorHAnsi" w:hAnsiTheme="minorHAnsi" w:cstheme="minorHAnsi"/>
                <w:sz w:val="20"/>
              </w:rPr>
            </w:pPr>
            <w:r w:rsidRPr="00830348">
              <w:rPr>
                <w:rFonts w:asciiTheme="minorHAnsi" w:hAnsiTheme="minorHAnsi" w:cstheme="minorHAnsi"/>
                <w:sz w:val="20"/>
              </w:rPr>
              <w:t xml:space="preserve">                   </w:t>
            </w:r>
            <w:r w:rsidR="000D4C89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5B7BB6" w:rsidRPr="005B7BB6">
              <w:rPr>
                <w:rFonts w:asciiTheme="minorHAnsi" w:hAnsiTheme="minorHAnsi" w:cstheme="minorHAnsi"/>
                <w:sz w:val="20"/>
              </w:rPr>
              <w:t>can_be_contacted_for_follow_up</w:t>
            </w:r>
            <w:r w:rsidR="000D4C89">
              <w:rPr>
                <w:rFonts w:asciiTheme="minorHAnsi" w:hAnsiTheme="minorHAnsi" w:cstheme="minorHAnsi"/>
                <w:sz w:val="20"/>
              </w:rPr>
              <w:t>_yes</w:t>
            </w:r>
            <w:proofErr w:type="spellEnd"/>
            <w:r w:rsidR="000D4C89">
              <w:rPr>
                <w:rFonts w:asciiTheme="minorHAnsi" w:hAnsiTheme="minorHAnsi" w:cstheme="minorHAnsi"/>
                <w:sz w:val="20"/>
              </w:rPr>
              <w:t xml:space="preserve">}   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YES                                </w:t>
            </w:r>
            <w:r w:rsidR="000D4C89">
              <w:rPr>
                <w:rFonts w:asciiTheme="minorHAnsi" w:hAnsiTheme="minorHAnsi" w:cstheme="minorHAnsi"/>
                <w:sz w:val="20"/>
              </w:rPr>
              <w:t>{</w:t>
            </w:r>
            <w:proofErr w:type="spellStart"/>
            <w:r w:rsidR="005B7BB6" w:rsidRPr="005B7BB6">
              <w:rPr>
                <w:rFonts w:asciiTheme="minorHAnsi" w:hAnsiTheme="minorHAnsi" w:cstheme="minorHAnsi"/>
                <w:sz w:val="20"/>
              </w:rPr>
              <w:t>can_be_contacted_for_follow_up</w:t>
            </w:r>
            <w:r w:rsidR="000D4C89">
              <w:rPr>
                <w:rFonts w:asciiTheme="minorHAnsi" w:hAnsiTheme="minorHAnsi" w:cstheme="minorHAnsi"/>
                <w:sz w:val="20"/>
              </w:rPr>
              <w:t>_no</w:t>
            </w:r>
            <w:proofErr w:type="spellEnd"/>
            <w:r w:rsidR="000D4C89">
              <w:rPr>
                <w:rFonts w:asciiTheme="minorHAnsi" w:hAnsiTheme="minorHAnsi" w:cstheme="minorHAnsi"/>
                <w:sz w:val="20"/>
              </w:rPr>
              <w:t>}</w:t>
            </w:r>
            <w:r w:rsidRPr="00830348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D4C89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830348">
              <w:rPr>
                <w:rFonts w:asciiTheme="minorHAnsi" w:hAnsiTheme="minorHAnsi" w:cstheme="minorHAnsi"/>
                <w:sz w:val="20"/>
              </w:rPr>
              <w:t>NO</w:t>
            </w:r>
          </w:p>
        </w:tc>
      </w:tr>
      <w:tr w:rsidR="00830348" w:rsidRPr="00830348" w14:paraId="037B2ACA" w14:textId="77777777" w:rsidTr="00CB6D0C">
        <w:tc>
          <w:tcPr>
            <w:tcW w:w="10765" w:type="dxa"/>
            <w:gridSpan w:val="9"/>
            <w:shd w:val="clear" w:color="auto" w:fill="auto"/>
          </w:tcPr>
          <w:p w14:paraId="260687B6" w14:textId="097EACA9" w:rsidR="00814AB9" w:rsidRDefault="0093506D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Name</w:t>
            </w:r>
            <w:r w:rsidR="000C45E2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and Signature</w:t>
            </w:r>
            <w:r w:rsidR="00814AB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/Date:    </w:t>
            </w:r>
          </w:p>
          <w:p w14:paraId="441D4E6D" w14:textId="77777777" w:rsidR="00277E5D" w:rsidRPr="00830348" w:rsidRDefault="00277E5D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06F4E29D" w14:textId="77777777" w:rsidR="00814AB9" w:rsidRDefault="008D2611" w:rsidP="009600CB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sdt>
              <w:sdtPr>
                <w:rPr>
                  <w:rFonts w:asciiTheme="minorHAnsi" w:eastAsia="Arial Unicode MS" w:hAnsiTheme="minorHAnsi" w:cstheme="minorHAnsi"/>
                  <w:b/>
                  <w:sz w:val="20"/>
                  <w:lang w:val="en-PH" w:eastAsia="en-PH"/>
                </w:rPr>
                <w:id w:val="-189279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AB9" w:rsidRPr="00830348">
                  <w:rPr>
                    <w:rFonts w:ascii="MS Gothic" w:eastAsia="MS Gothic" w:hAnsi="MS Gothic" w:cstheme="minorHAnsi" w:hint="eastAsia"/>
                    <w:b/>
                    <w:sz w:val="20"/>
                    <w:lang w:val="en-PH" w:eastAsia="en-PH"/>
                  </w:rPr>
                  <w:t>☐</w:t>
                </w:r>
              </w:sdtContent>
            </w:sdt>
            <w:r w:rsidR="00814AB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3506D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V</w:t>
            </w:r>
            <w:r w:rsidR="00814AB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erbal consent was given to Zuellig Pharma employee or consent was recorded in the system.</w:t>
            </w:r>
          </w:p>
          <w:p w14:paraId="4D7B04FD" w14:textId="70768105" w:rsidR="00DD4EEB" w:rsidRPr="00736BDB" w:rsidRDefault="00736BDB" w:rsidP="009600CB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Cs/>
                <w:i/>
                <w:iCs/>
                <w:sz w:val="20"/>
                <w:lang w:val="en-PH" w:eastAsia="en-PH"/>
              </w:rPr>
            </w:pPr>
            <w:r w:rsidRPr="00736BDB">
              <w:rPr>
                <w:rFonts w:asciiTheme="minorHAnsi" w:eastAsia="Arial Unicode MS" w:hAnsiTheme="minorHAnsi" w:cstheme="minorHAnsi"/>
                <w:bCs/>
                <w:i/>
                <w:iCs/>
                <w:sz w:val="20"/>
                <w:lang w:val="en-PH" w:eastAsia="en-PH"/>
              </w:rPr>
              <w:t xml:space="preserve">For further information on Zuellig Pharma’s privacy policy, please refer to </w:t>
            </w:r>
            <w:hyperlink r:id="rId12" w:history="1">
              <w:r w:rsidRPr="00736BDB">
                <w:rPr>
                  <w:rStyle w:val="Hyperlink"/>
                  <w:rFonts w:ascii="Segoe UI" w:hAnsi="Segoe UI" w:cs="Segoe UI"/>
                  <w:bCs/>
                  <w:i/>
                  <w:iCs/>
                  <w:sz w:val="18"/>
                  <w:szCs w:val="18"/>
                </w:rPr>
                <w:t>https://www.zuelligpharma.com/privacy-policy</w:t>
              </w:r>
            </w:hyperlink>
          </w:p>
        </w:tc>
      </w:tr>
      <w:tr w:rsidR="00830348" w:rsidRPr="00830348" w14:paraId="2669FD70" w14:textId="77777777" w:rsidTr="00CB6D0C">
        <w:trPr>
          <w:trHeight w:val="170"/>
        </w:trPr>
        <w:tc>
          <w:tcPr>
            <w:tcW w:w="10765" w:type="dxa"/>
            <w:gridSpan w:val="9"/>
            <w:shd w:val="clear" w:color="auto" w:fill="F2F2F2" w:themeFill="background1" w:themeFillShade="F2"/>
          </w:tcPr>
          <w:p w14:paraId="67A45551" w14:textId="67D16A1A" w:rsidR="007214D5" w:rsidRPr="00830348" w:rsidRDefault="00915FF6" w:rsidP="00A04034">
            <w:pPr>
              <w:pStyle w:val="ListParagraph"/>
              <w:spacing w:before="60" w:after="120"/>
              <w:ind w:left="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Section </w:t>
            </w:r>
            <w:r w:rsidR="00814AB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2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:  </w:t>
            </w:r>
            <w:r w:rsidR="007214D5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Patient Information</w:t>
            </w:r>
          </w:p>
        </w:tc>
      </w:tr>
      <w:tr w:rsidR="00CB6D0C" w:rsidRPr="00830348" w14:paraId="250E19B8" w14:textId="77777777" w:rsidTr="00E92934">
        <w:trPr>
          <w:trHeight w:val="476"/>
        </w:trPr>
        <w:tc>
          <w:tcPr>
            <w:tcW w:w="1599" w:type="dxa"/>
            <w:vMerge w:val="restart"/>
          </w:tcPr>
          <w:p w14:paraId="1C30EDD9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Patient Initials:</w:t>
            </w:r>
          </w:p>
          <w:p w14:paraId="4860F29A" w14:textId="2BF1947F" w:rsidR="00F23736" w:rsidRPr="00830348" w:rsidRDefault="00AC338B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{patient_initials</w:t>
            </w:r>
            <w:bookmarkStart w:id="1" w:name="_GoBack"/>
            <w:bookmarkEnd w:id="1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76766036" w14:textId="569C61CE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827" w:type="dxa"/>
            <w:gridSpan w:val="3"/>
            <w:vMerge w:val="restart"/>
          </w:tcPr>
          <w:p w14:paraId="0CEF155D" w14:textId="7B1FD765" w:rsidR="00C301CF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Gender: </w:t>
            </w:r>
            <w:proofErr w:type="gramStart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proofErr w:type="gram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gender_male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Male    </w:t>
            </w:r>
          </w:p>
          <w:p w14:paraId="29169F0B" w14:textId="1F3F03BC" w:rsidR="00F23736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gender_</w:t>
            </w:r>
            <w:proofErr w:type="gram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female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proofErr w:type="gramEnd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Female</w:t>
            </w:r>
            <w:r w:rsidR="00E00369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gender_unknown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E1786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Unknown</w:t>
            </w:r>
          </w:p>
          <w:p w14:paraId="173B748D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If Female, is she pregnant?</w:t>
            </w:r>
          </w:p>
          <w:p w14:paraId="4D4A34EF" w14:textId="79EF683B" w:rsidR="009630E4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pregnant_</w:t>
            </w:r>
            <w:proofErr w:type="gram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yes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proofErr w:type="gramEnd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Yes  </w:t>
            </w:r>
            <w:r w:rsidR="00E1786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pregnant_no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No</w:t>
            </w:r>
            <w:r w:rsidR="00E1786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</w:p>
          <w:p w14:paraId="4B2C7293" w14:textId="48710B5F" w:rsidR="009630E4" w:rsidRPr="00066184" w:rsidRDefault="00E1786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pregnant_unknown</w:t>
            </w:r>
            <w:proofErr w:type="spellEnd"/>
            <w:r w:rsidR="00066184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Unknown</w:t>
            </w:r>
          </w:p>
        </w:tc>
        <w:tc>
          <w:tcPr>
            <w:tcW w:w="4751" w:type="dxa"/>
            <w:gridSpan w:val="3"/>
          </w:tcPr>
          <w:p w14:paraId="033456C9" w14:textId="4E8CF3C0" w:rsidR="00F23736" w:rsidRPr="00830348" w:rsidRDefault="00F23736" w:rsidP="00C8377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Age:</w:t>
            </w:r>
            <w:r w:rsidR="00BD1D2A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patient_age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1588" w:type="dxa"/>
            <w:gridSpan w:val="2"/>
            <w:vMerge w:val="restart"/>
          </w:tcPr>
          <w:p w14:paraId="5D2EEEDE" w14:textId="77777777" w:rsidR="00F23736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Weight (kg):</w:t>
            </w:r>
          </w:p>
          <w:p w14:paraId="169114A2" w14:textId="043F2499" w:rsidR="00BD1D2A" w:rsidRPr="00BD1D2A" w:rsidRDefault="00C8377D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patient_weight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37D18F54" w14:textId="77777777" w:rsidR="00AF2798" w:rsidRPr="00830348" w:rsidRDefault="00AF279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74CF6ED5" w14:textId="77777777" w:rsidR="00AF2798" w:rsidRPr="00830348" w:rsidRDefault="00AF279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09F20748" w14:textId="229AC465" w:rsidR="00AF2798" w:rsidRPr="00830348" w:rsidRDefault="00AF279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2550A3D6" w14:textId="77777777" w:rsidTr="00E92934">
        <w:trPr>
          <w:trHeight w:val="475"/>
        </w:trPr>
        <w:tc>
          <w:tcPr>
            <w:tcW w:w="1599" w:type="dxa"/>
            <w:vMerge/>
          </w:tcPr>
          <w:p w14:paraId="45F133DD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827" w:type="dxa"/>
            <w:gridSpan w:val="3"/>
            <w:vMerge/>
          </w:tcPr>
          <w:p w14:paraId="515F8F9C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4751" w:type="dxa"/>
            <w:gridSpan w:val="3"/>
          </w:tcPr>
          <w:p w14:paraId="529F9396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Date of Birth:  </w:t>
            </w:r>
          </w:p>
          <w:p w14:paraId="48D27D6E" w14:textId="796AD83B" w:rsidR="00F23736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(</w:t>
            </w:r>
            <w:r w:rsidR="005E40A7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DD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/</w:t>
            </w:r>
            <w:r w:rsidR="005E40A7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MM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/YYYY)</w:t>
            </w:r>
            <w:r w:rsidR="00BD1D2A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</w:p>
          <w:p w14:paraId="0BCA8F74" w14:textId="390DED4F" w:rsidR="00BD1D2A" w:rsidRPr="00BD1D2A" w:rsidRDefault="00C8377D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patient_date_of_birth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5A1523D8" w14:textId="7F6D8D01" w:rsidR="00AF2798" w:rsidRPr="00830348" w:rsidRDefault="00AF279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588" w:type="dxa"/>
            <w:gridSpan w:val="2"/>
            <w:vMerge/>
          </w:tcPr>
          <w:p w14:paraId="780CFCF1" w14:textId="77777777" w:rsidR="00F23736" w:rsidRPr="00830348" w:rsidRDefault="00F2373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830348" w:rsidRPr="00830348" w14:paraId="1F3F5977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28FD7A08" w14:textId="3370C57F" w:rsidR="007214D5" w:rsidRPr="00830348" w:rsidRDefault="00915FF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Section </w:t>
            </w:r>
            <w:r w:rsidR="005C343D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3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:  Reporter’s Information</w:t>
            </w:r>
          </w:p>
        </w:tc>
      </w:tr>
      <w:tr w:rsidR="00830348" w:rsidRPr="00830348" w14:paraId="6E45A20D" w14:textId="77777777" w:rsidTr="00CB6D0C">
        <w:tc>
          <w:tcPr>
            <w:tcW w:w="10765" w:type="dxa"/>
            <w:gridSpan w:val="9"/>
          </w:tcPr>
          <w:p w14:paraId="5C57F02D" w14:textId="5D90CB65" w:rsidR="00714EC8" w:rsidRPr="00830348" w:rsidRDefault="00915FF6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lastRenderedPageBreak/>
              <w:t>Reporter Category:</w:t>
            </w:r>
            <w:proofErr w:type="gramStart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proofErr w:type="gram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reporter_consultant_specialist_doctor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Consultant / Specialist / Doctor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714EC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</w:t>
            </w:r>
            <w:r w:rsidR="00C656DC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714EC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reporter_pharmacist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Pharmacist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E8281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714EC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</w:t>
            </w:r>
            <w:r w:rsidR="00E8281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714EC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</w:t>
            </w:r>
            <w:r w:rsidR="007158C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reporter_nurse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="00814F41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Nurse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</w:t>
            </w:r>
          </w:p>
          <w:p w14:paraId="34A5CA8C" w14:textId="358FDEC5" w:rsidR="00714EC8" w:rsidRPr="00830348" w:rsidRDefault="00714EC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   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814F41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reporter_medical_</w:t>
            </w:r>
            <w:proofErr w:type="gram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representative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proofErr w:type="gramEnd"/>
            <w:r w:rsidR="00915FF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Medical Representative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           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reporter_sales_representative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5FF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Sales Representative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</w:t>
            </w:r>
            <w:r w:rsidR="001F36CD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7158C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reporter_caretaker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="00737A62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5FF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Caretaker  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</w:t>
            </w:r>
          </w:p>
          <w:p w14:paraId="57583712" w14:textId="6A22F43F" w:rsidR="00310C26" w:rsidRPr="00910A78" w:rsidRDefault="00714EC8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        </w:t>
            </w:r>
            <w:r w:rsidR="00737A62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C656DC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6B51D8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814F41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reporter_patient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 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915FF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Patient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</w:t>
            </w:r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reporter_other</w:t>
            </w:r>
            <w:proofErr w:type="spellEnd"/>
            <w:r w:rsidR="00910A7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737A62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915FF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Others (please specify)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_____________</w:t>
            </w:r>
            <w:r w:rsidR="00814F41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_______</w:t>
            </w:r>
            <w:r w:rsidR="00915FF6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_____________</w:t>
            </w:r>
          </w:p>
        </w:tc>
      </w:tr>
      <w:tr w:rsidR="00830348" w:rsidRPr="00830348" w14:paraId="7FA8B642" w14:textId="77777777" w:rsidTr="00CB6D0C">
        <w:tc>
          <w:tcPr>
            <w:tcW w:w="10765" w:type="dxa"/>
            <w:gridSpan w:val="9"/>
          </w:tcPr>
          <w:p w14:paraId="28FE8B94" w14:textId="7E1EC331" w:rsidR="00130942" w:rsidRPr="00830348" w:rsidRDefault="00A0757B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Reporter’s Contact Details</w:t>
            </w:r>
          </w:p>
          <w:p w14:paraId="54D6D1BB" w14:textId="7A68A3A6" w:rsidR="00737A62" w:rsidRPr="00830348" w:rsidRDefault="00C8377D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Name:</w:t>
            </w:r>
            <w:r w:rsidR="00737A62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reporter_name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76800A02" w14:textId="5992A0D9" w:rsidR="00C002BF" w:rsidRPr="00E67F4D" w:rsidRDefault="00737A62" w:rsidP="00A040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Address</w:t>
            </w:r>
            <w:r w:rsidR="00C002BF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or Institution</w:t>
            </w:r>
            <w:r w:rsidR="00E67F4D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: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 w:rsidRP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reporter_place_of_practice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0066B7E0" w14:textId="1DBB453A" w:rsidR="00A3167F" w:rsidRPr="00830348" w:rsidRDefault="00737A62" w:rsidP="00C8377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Telephone Number:  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reporter_contact_no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</w:t>
            </w:r>
            <w:r w:rsidR="0065734E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E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-mail Address:  </w:t>
            </w:r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reporter_email</w:t>
            </w:r>
            <w:proofErr w:type="spellEnd"/>
            <w:r w:rsidR="00C8377D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  <w:r w:rsidR="00814F41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</w:p>
        </w:tc>
      </w:tr>
      <w:tr w:rsidR="00830348" w:rsidRPr="00830348" w14:paraId="07665C9A" w14:textId="77777777" w:rsidTr="00CB6D0C">
        <w:trPr>
          <w:trHeight w:val="597"/>
        </w:trPr>
        <w:tc>
          <w:tcPr>
            <w:tcW w:w="10765" w:type="dxa"/>
            <w:gridSpan w:val="9"/>
            <w:shd w:val="clear" w:color="auto" w:fill="F2F2F2" w:themeFill="background1" w:themeFillShade="F2"/>
          </w:tcPr>
          <w:p w14:paraId="19F5D7D9" w14:textId="26F016B4" w:rsidR="00A97FC9" w:rsidRPr="00830348" w:rsidRDefault="00A97FC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bookmarkStart w:id="2" w:name="_Hlk90375009"/>
            <w:bookmarkEnd w:id="0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4: Adverse Event (AE) Information</w:t>
            </w:r>
          </w:p>
        </w:tc>
      </w:tr>
      <w:tr w:rsidR="00CB6D0C" w:rsidRPr="00830348" w14:paraId="63566D5C" w14:textId="77777777" w:rsidTr="00E92934">
        <w:trPr>
          <w:trHeight w:val="725"/>
        </w:trPr>
        <w:tc>
          <w:tcPr>
            <w:tcW w:w="4426" w:type="dxa"/>
            <w:gridSpan w:val="4"/>
            <w:vMerge w:val="restart"/>
          </w:tcPr>
          <w:p w14:paraId="35AA42F6" w14:textId="77777777" w:rsidR="00BF532C" w:rsidRDefault="00A97FC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Time to Onset of Reaction:</w:t>
            </w:r>
            <w:r w:rsidR="00BF532C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</w:p>
          <w:p w14:paraId="7CFB3F55" w14:textId="2B93549D" w:rsidR="00A97FC9" w:rsidRPr="00BF532C" w:rsidRDefault="00C8377D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SG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reaction_time_on_set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</w:tcPr>
          <w:p w14:paraId="175B989E" w14:textId="77777777" w:rsidR="00A97FC9" w:rsidRDefault="00A97FC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Date of Start of Reaction:</w:t>
            </w:r>
            <w:r w:rsidR="00BF532C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</w:p>
          <w:p w14:paraId="4DB99358" w14:textId="6DDCDE29" w:rsidR="00BF532C" w:rsidRPr="00BF532C" w:rsidRDefault="00C8377D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reaction_start_date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  <w:tr w:rsidR="00CB6D0C" w:rsidRPr="00830348" w14:paraId="39C2FDB9" w14:textId="77777777" w:rsidTr="00E92934">
        <w:trPr>
          <w:trHeight w:val="185"/>
        </w:trPr>
        <w:tc>
          <w:tcPr>
            <w:tcW w:w="4426" w:type="dxa"/>
            <w:gridSpan w:val="4"/>
            <w:vMerge/>
          </w:tcPr>
          <w:p w14:paraId="05AE4CD3" w14:textId="77777777" w:rsidR="00A97FC9" w:rsidRPr="00830348" w:rsidRDefault="00A97FC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6339" w:type="dxa"/>
            <w:gridSpan w:val="5"/>
          </w:tcPr>
          <w:p w14:paraId="0AC5EB6F" w14:textId="77777777" w:rsidR="00A97FC9" w:rsidRPr="00830348" w:rsidRDefault="00A97FC9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Date of End of Reaction:</w:t>
            </w:r>
          </w:p>
          <w:p w14:paraId="65E5BE50" w14:textId="5C85BBF5" w:rsidR="00A97FC9" w:rsidRPr="00830348" w:rsidRDefault="00C8377D" w:rsidP="009F3D2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reaction_end_date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  <w:tr w:rsidR="00830348" w:rsidRPr="00830348" w14:paraId="75AA99DC" w14:textId="77777777" w:rsidTr="00CB6D0C">
        <w:tc>
          <w:tcPr>
            <w:tcW w:w="10765" w:type="dxa"/>
            <w:gridSpan w:val="9"/>
          </w:tcPr>
          <w:p w14:paraId="5525A467" w14:textId="77777777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Seriousness of reaction:   </w:t>
            </w:r>
          </w:p>
          <w:p w14:paraId="2020E2A7" w14:textId="69AA45CC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</w:t>
            </w:r>
            <w:proofErr w:type="gram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death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proofErr w:type="gramEnd"/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Resulted in death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                   </w:t>
            </w:r>
            <w:r w:rsidR="00BC43B1" w:rsidRP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 w:rsidRP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seriousness_life_threatening</w:t>
            </w:r>
            <w:proofErr w:type="spellEnd"/>
            <w:r w:rsidR="00BC43B1" w:rsidRP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BC43B1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</w:t>
            </w:r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Life-threatening               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3916ED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seriousness_hospitalization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Involved or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prolonged </w:t>
            </w:r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in-patient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hospitalization</w:t>
            </w:r>
          </w:p>
          <w:p w14:paraId="28A3F557" w14:textId="01DB8D46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</w:t>
            </w:r>
            <w:proofErr w:type="gram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disability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proofErr w:type="gramEnd"/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Involved persistent or significant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disability or incapacity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</w:t>
            </w:r>
            <w:r w:rsidR="003916ED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457100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  <w:r w:rsidR="003916ED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seriousness_anomaly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C</w:t>
            </w:r>
            <w:r w:rsidR="003916E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ongenital anomaly /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birth defect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</w:t>
            </w:r>
          </w:p>
          <w:p w14:paraId="3507C7D3" w14:textId="3AAE1374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</w:t>
            </w:r>
            <w:proofErr w:type="gram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other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proofErr w:type="gramEnd"/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Other Medically Important Event (please specify):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________________________________________________________</w:t>
            </w:r>
          </w:p>
          <w:p w14:paraId="59F3B66F" w14:textId="4842E804" w:rsidR="00566670" w:rsidRPr="00BC43B1" w:rsidRDefault="00BE6120" w:rsidP="00BC43B1">
            <w:pPr>
              <w:tabs>
                <w:tab w:val="left" w:pos="965"/>
              </w:tabs>
              <w:spacing w:before="60" w:after="120"/>
              <w:jc w:val="left"/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seriousness_non_serious</w:t>
            </w:r>
            <w:proofErr w:type="spellEnd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N</w:t>
            </w:r>
            <w:r w:rsidR="009A4C7D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on-serious                             </w:t>
            </w:r>
            <w:r w:rsidR="008A4091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</w:t>
            </w:r>
            <w:r w:rsidR="00BC43B1" w:rsidRP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seriousness_unknown</w:t>
            </w:r>
            <w:proofErr w:type="spellEnd"/>
            <w:r w:rsidR="00BC43B1" w:rsidRPr="00BC43B1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="008A4091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 </w:t>
            </w:r>
            <w:r w:rsidR="00BC43B1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 xml:space="preserve"> </w:t>
            </w:r>
            <w:r w:rsidR="008A4091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Unknow</w:t>
            </w:r>
            <w:r w:rsidR="00CC7AC6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n</w:t>
            </w:r>
          </w:p>
        </w:tc>
      </w:tr>
      <w:tr w:rsidR="00830348" w:rsidRPr="00830348" w14:paraId="10DA0E76" w14:textId="77777777" w:rsidTr="00CB6D0C">
        <w:tc>
          <w:tcPr>
            <w:tcW w:w="10765" w:type="dxa"/>
            <w:gridSpan w:val="9"/>
          </w:tcPr>
          <w:p w14:paraId="1BF493E2" w14:textId="30F5D954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Adverse Event Description:</w:t>
            </w:r>
            <w:r w:rsidR="00F675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="00FD540D">
              <w:rPr>
                <w:rFonts w:asciiTheme="minorHAnsi" w:eastAsia="Arial Unicode MS" w:hAnsiTheme="minorHAnsi" w:cstheme="minorHAnsi"/>
                <w:b/>
                <w:i/>
                <w:iCs/>
                <w:sz w:val="22"/>
                <w:lang w:val="en-PH" w:eastAsia="en-PH"/>
              </w:rPr>
              <w:t>{</w:t>
            </w:r>
            <w:proofErr w:type="spellStart"/>
            <w:r w:rsidR="00FD540D">
              <w:rPr>
                <w:rFonts w:asciiTheme="minorHAnsi" w:eastAsia="Arial Unicode MS" w:hAnsiTheme="minorHAnsi" w:cstheme="minorHAnsi"/>
                <w:b/>
                <w:i/>
                <w:iCs/>
                <w:sz w:val="22"/>
                <w:lang w:val="en-PH" w:eastAsia="en-PH"/>
              </w:rPr>
              <w:t>reaction_description</w:t>
            </w:r>
            <w:proofErr w:type="spellEnd"/>
            <w:r w:rsidR="00FD540D">
              <w:rPr>
                <w:rFonts w:asciiTheme="minorHAnsi" w:eastAsia="Arial Unicode MS" w:hAnsiTheme="minorHAnsi" w:cstheme="minorHAnsi"/>
                <w:b/>
                <w:i/>
                <w:iCs/>
                <w:sz w:val="22"/>
                <w:lang w:val="en-PH" w:eastAsia="en-PH"/>
              </w:rPr>
              <w:t>}</w:t>
            </w:r>
          </w:p>
        </w:tc>
      </w:tr>
      <w:tr w:rsidR="00830348" w:rsidRPr="00830348" w14:paraId="015F988D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61652C41" w14:textId="71108816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5: Other</w:t>
            </w:r>
            <w:r w:rsidR="00FB2295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Medical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Information (if applicable)</w:t>
            </w:r>
          </w:p>
        </w:tc>
      </w:tr>
      <w:tr w:rsidR="00CB6D0C" w:rsidRPr="00830348" w14:paraId="7E68A376" w14:textId="77777777" w:rsidTr="00E92934">
        <w:tc>
          <w:tcPr>
            <w:tcW w:w="4426" w:type="dxa"/>
            <w:gridSpan w:val="4"/>
          </w:tcPr>
          <w:p w14:paraId="4B6C1205" w14:textId="77777777" w:rsidR="00A97FC9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Relevant Investigation / Laboratory Data:</w:t>
            </w:r>
          </w:p>
          <w:p w14:paraId="0BFC1786" w14:textId="5EF8CCA9" w:rsidR="00A97FC9" w:rsidRPr="00FD540D" w:rsidRDefault="00FD540D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reaction_relevant_investigation_laboratory_data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</w:tcPr>
          <w:p w14:paraId="6A6CF34A" w14:textId="77777777" w:rsidR="005971FA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Relevant Medical History:</w:t>
            </w:r>
          </w:p>
          <w:p w14:paraId="00A05DB6" w14:textId="0E22DC5F" w:rsidR="00A97FC9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(e.g. allergies, hepatic / renal dysfunction, other illnesses)</w:t>
            </w:r>
          </w:p>
          <w:p w14:paraId="2992C3A7" w14:textId="7AB063B3" w:rsidR="00A97FC9" w:rsidRPr="00FD540D" w:rsidRDefault="00FD540D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reaction_relevant_medical_history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  <w:tr w:rsidR="00830348" w:rsidRPr="00830348" w14:paraId="69683D6B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0664F06D" w14:textId="78922DFF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6:  Product / Device Information</w:t>
            </w:r>
          </w:p>
        </w:tc>
      </w:tr>
      <w:tr w:rsidR="00830348" w:rsidRPr="00830348" w14:paraId="7AED6172" w14:textId="77777777" w:rsidTr="00CB6D0C">
        <w:tc>
          <w:tcPr>
            <w:tcW w:w="10765" w:type="dxa"/>
            <w:gridSpan w:val="9"/>
          </w:tcPr>
          <w:p w14:paraId="18DD3EF9" w14:textId="1711C974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Product Category:     </w:t>
            </w:r>
            <w:proofErr w:type="gramStart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="00AE45F7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proofErr w:type="gramEnd"/>
            <w:r w:rsidR="00AE45F7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has_medical_product</w:t>
            </w:r>
            <w:proofErr w:type="spellEnd"/>
            <w:r w:rsidR="00AE45F7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}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Medicinal Product (proceed to Section 6.1)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</w:t>
            </w:r>
            <w:r w:rsidR="00ED6035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{</w:t>
            </w:r>
            <w:proofErr w:type="spellStart"/>
            <w:r w:rsidR="00ED6035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has_medical_device</w:t>
            </w:r>
            <w:proofErr w:type="spellEnd"/>
            <w:r w:rsidR="00ED6035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}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</w:t>
            </w: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Medical Device (proceed to section 6.2)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</w:t>
            </w:r>
          </w:p>
          <w:p w14:paraId="6A9457B1" w14:textId="77777777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5F091812" w14:textId="0D00A29D" w:rsidR="00F755EF" w:rsidRPr="0015449D" w:rsidRDefault="008D2611" w:rsidP="008748F2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</w:pPr>
            <w:sdt>
              <w:sdtPr>
                <w:rPr>
                  <w:rFonts w:asciiTheme="minorHAnsi" w:eastAsia="Arial Unicode MS" w:hAnsiTheme="minorHAnsi" w:cstheme="minorHAnsi"/>
                  <w:b/>
                  <w:sz w:val="20"/>
                  <w:lang w:val="en-PH" w:eastAsia="en-PH"/>
                </w:rPr>
                <w:id w:val="-145732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FC9" w:rsidRPr="00830348">
                  <w:rPr>
                    <w:rFonts w:ascii="MS Gothic" w:eastAsia="MS Gothic" w:hAnsi="MS Gothic" w:cstheme="minorHAnsi" w:hint="eastAsia"/>
                    <w:b/>
                    <w:sz w:val="20"/>
                    <w:lang w:val="en-PH" w:eastAsia="en-PH"/>
                  </w:rPr>
                  <w:t>☐</w:t>
                </w:r>
              </w:sdtContent>
            </w:sdt>
            <w:r w:rsidR="00A97FC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</w:t>
            </w:r>
            <w:r w:rsidR="00A97FC9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Others: (please specify)</w:t>
            </w:r>
            <w:r w:rsidR="00A97FC9"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____________________________________________________  </w:t>
            </w:r>
            <w:r w:rsidR="00A97FC9"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(proceed to section 6.2)</w:t>
            </w:r>
          </w:p>
        </w:tc>
      </w:tr>
      <w:tr w:rsidR="00830348" w:rsidRPr="00830348" w14:paraId="11B257C4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7FC05CBA" w14:textId="295EB512" w:rsidR="00A97FC9" w:rsidRPr="00830348" w:rsidRDefault="00A97FC9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6.1 - Medicinal Product</w:t>
            </w:r>
          </w:p>
        </w:tc>
      </w:tr>
      <w:tr w:rsidR="00CB6D0C" w:rsidRPr="00830348" w14:paraId="4CD3E3C3" w14:textId="77777777" w:rsidTr="00E92934">
        <w:trPr>
          <w:trHeight w:val="523"/>
        </w:trPr>
        <w:tc>
          <w:tcPr>
            <w:tcW w:w="2031" w:type="dxa"/>
            <w:gridSpan w:val="3"/>
            <w:vMerge w:val="restart"/>
          </w:tcPr>
          <w:p w14:paraId="1A7D7CB7" w14:textId="04DD8B29" w:rsidR="00FD540D" w:rsidRPr="00830348" w:rsidRDefault="00FD540D" w:rsidP="00FD540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Suspect</w:t>
            </w: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Drug(s)</w:t>
            </w:r>
          </w:p>
          <w:p w14:paraId="22075F24" w14:textId="708C44E4" w:rsidR="00FD540D" w:rsidRPr="00830348" w:rsidRDefault="00FD540D" w:rsidP="00FD540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(May add rows or use back page if more space is required)</w:t>
            </w:r>
          </w:p>
        </w:tc>
        <w:tc>
          <w:tcPr>
            <w:tcW w:w="2395" w:type="dxa"/>
            <w:vMerge w:val="restart"/>
          </w:tcPr>
          <w:p w14:paraId="0FD9B27C" w14:textId="451023D3" w:rsidR="00FD540D" w:rsidRPr="00830348" w:rsidRDefault="00FD540D" w:rsidP="00FD540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Dose(s) and Frequency Given</w:t>
            </w:r>
          </w:p>
        </w:tc>
        <w:tc>
          <w:tcPr>
            <w:tcW w:w="3621" w:type="dxa"/>
            <w:gridSpan w:val="2"/>
            <w:tcBorders>
              <w:right w:val="single" w:sz="4" w:space="0" w:color="auto"/>
            </w:tcBorders>
          </w:tcPr>
          <w:p w14:paraId="14A417E9" w14:textId="65608806" w:rsidR="00FD540D" w:rsidRPr="00830348" w:rsidRDefault="00FD540D" w:rsidP="00FD540D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Therapy Date(s)</w:t>
            </w:r>
          </w:p>
        </w:tc>
        <w:tc>
          <w:tcPr>
            <w:tcW w:w="13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E75" w14:textId="6BA94C53" w:rsidR="00FD540D" w:rsidRPr="00830348" w:rsidRDefault="00FD540D" w:rsidP="00FD540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Indication(s) for Use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35941" w14:textId="23F201F8" w:rsidR="00FD540D" w:rsidRPr="00830348" w:rsidRDefault="00FD540D" w:rsidP="00FD540D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18"/>
                <w:lang w:val="en-PH" w:eastAsia="en-PH"/>
              </w:rPr>
              <w:t xml:space="preserve">Action:  </w:t>
            </w:r>
            <w:r w:rsidRPr="008748F2">
              <w:rPr>
                <w:rFonts w:asciiTheme="minorHAnsi" w:eastAsia="Arial Unicode MS" w:hAnsiTheme="minorHAnsi" w:cstheme="minorHAnsi"/>
                <w:i/>
                <w:sz w:val="18"/>
                <w:lang w:val="en-PH" w:eastAsia="en-PH"/>
              </w:rPr>
              <w:t xml:space="preserve">Dose (decreased, increased, interrupted, or not changed), </w:t>
            </w:r>
            <w:r w:rsidRPr="008748F2">
              <w:rPr>
                <w:rFonts w:asciiTheme="minorHAnsi" w:eastAsia="Arial Unicode MS" w:hAnsiTheme="minorHAnsi" w:cstheme="minorHAnsi"/>
                <w:i/>
                <w:sz w:val="18"/>
                <w:lang w:val="en-PH" w:eastAsia="en-PH"/>
              </w:rPr>
              <w:lastRenderedPageBreak/>
              <w:t>Withdrawn, Unknown, NA</w:t>
            </w:r>
          </w:p>
        </w:tc>
      </w:tr>
      <w:tr w:rsidR="00CB6D0C" w:rsidRPr="00830348" w14:paraId="48E53AE3" w14:textId="77777777" w:rsidTr="00E92934">
        <w:trPr>
          <w:trHeight w:val="523"/>
        </w:trPr>
        <w:tc>
          <w:tcPr>
            <w:tcW w:w="2031" w:type="dxa"/>
            <w:gridSpan w:val="3"/>
            <w:vMerge/>
          </w:tcPr>
          <w:p w14:paraId="05F6C759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395" w:type="dxa"/>
            <w:vMerge/>
          </w:tcPr>
          <w:p w14:paraId="674A606B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826" w:type="dxa"/>
          </w:tcPr>
          <w:p w14:paraId="2B61E6D4" w14:textId="117F38E5" w:rsidR="0013072F" w:rsidRPr="00830348" w:rsidRDefault="0013072F" w:rsidP="00A97FC9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Start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65E11374" w14:textId="2C680C6B" w:rsidR="0013072F" w:rsidRPr="00830348" w:rsidRDefault="0013072F" w:rsidP="00A97FC9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Stop</w:t>
            </w:r>
          </w:p>
        </w:tc>
        <w:tc>
          <w:tcPr>
            <w:tcW w:w="13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E756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42B13" w14:textId="59F44409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3C13226C" w14:textId="77777777" w:rsidTr="00E92934">
        <w:trPr>
          <w:trHeight w:val="600"/>
        </w:trPr>
        <w:tc>
          <w:tcPr>
            <w:tcW w:w="2031" w:type="dxa"/>
            <w:gridSpan w:val="3"/>
          </w:tcPr>
          <w:p w14:paraId="250B22C9" w14:textId="2C548EE2" w:rsidR="00CB6D0C" w:rsidRPr="00AB1DE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lastRenderedPageBreak/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pp_generic_name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2395" w:type="dxa"/>
          </w:tcPr>
          <w:p w14:paraId="021C415F" w14:textId="739214A5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_dosage</w:t>
            </w:r>
            <w:proofErr w:type="spellEnd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 xml:space="preserve">} </w:t>
            </w:r>
          </w:p>
          <w:p w14:paraId="374243CC" w14:textId="0C9660BD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_frequency</w:t>
            </w:r>
            <w:proofErr w:type="spellEnd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1826" w:type="dxa"/>
          </w:tcPr>
          <w:p w14:paraId="042FCD98" w14:textId="42C45DCA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pp_start_date</w:t>
            </w:r>
            <w:proofErr w:type="spellEnd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38EEE396" w14:textId="28048652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pp_stop_date</w:t>
            </w:r>
            <w:proofErr w:type="spellEnd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AD58" w14:textId="68A6B0AC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pp_indication</w:t>
            </w:r>
            <w:proofErr w:type="spellEnd"/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EDCA2" w14:textId="6A8C9A84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69FB2523" w14:textId="77777777" w:rsidTr="00E92934">
        <w:trPr>
          <w:trHeight w:val="498"/>
        </w:trPr>
        <w:tc>
          <w:tcPr>
            <w:tcW w:w="2031" w:type="dxa"/>
            <w:gridSpan w:val="3"/>
          </w:tcPr>
          <w:p w14:paraId="3A80691D" w14:textId="3C9FB2E3" w:rsidR="008748F2" w:rsidRPr="00830348" w:rsidRDefault="008748F2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395" w:type="dxa"/>
          </w:tcPr>
          <w:p w14:paraId="6B4D40F8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826" w:type="dxa"/>
          </w:tcPr>
          <w:p w14:paraId="0DC25638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73725A03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8852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4AFBC" w14:textId="77777777" w:rsidR="0013072F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451C4E78" w14:textId="170F9004" w:rsidR="004D5BE0" w:rsidRPr="00830348" w:rsidRDefault="004D5BE0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4A8BE67E" w14:textId="77777777" w:rsidTr="00E92934">
        <w:trPr>
          <w:trHeight w:val="484"/>
        </w:trPr>
        <w:tc>
          <w:tcPr>
            <w:tcW w:w="2031" w:type="dxa"/>
            <w:gridSpan w:val="3"/>
          </w:tcPr>
          <w:p w14:paraId="3FD8C607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70F57714" w14:textId="3981B3BA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395" w:type="dxa"/>
          </w:tcPr>
          <w:p w14:paraId="13E638F9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826" w:type="dxa"/>
          </w:tcPr>
          <w:p w14:paraId="022461EE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48CDA726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47E3" w14:textId="77777777" w:rsidR="0013072F" w:rsidRPr="00830348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3242C" w14:textId="77777777" w:rsidR="0013072F" w:rsidRDefault="0013072F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149245C9" w14:textId="7039190E" w:rsidR="004D5BE0" w:rsidRPr="00830348" w:rsidRDefault="004D5BE0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bookmarkEnd w:id="2"/>
      <w:tr w:rsidR="00CB6D0C" w:rsidRPr="00830348" w14:paraId="1A2A6753" w14:textId="77777777" w:rsidTr="00E92934">
        <w:trPr>
          <w:trHeight w:val="185"/>
        </w:trPr>
        <w:tc>
          <w:tcPr>
            <w:tcW w:w="2031" w:type="dxa"/>
            <w:gridSpan w:val="3"/>
            <w:vMerge w:val="restart"/>
          </w:tcPr>
          <w:p w14:paraId="455780C0" w14:textId="48FEDC86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Concomitant Drug(s)</w:t>
            </w:r>
          </w:p>
          <w:p w14:paraId="48F30ECE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sz w:val="20"/>
                <w:lang w:val="en-PH" w:eastAsia="en-PH"/>
              </w:rPr>
              <w:t>(May add rows or use back page if more space is required)</w:t>
            </w:r>
          </w:p>
        </w:tc>
        <w:tc>
          <w:tcPr>
            <w:tcW w:w="2395" w:type="dxa"/>
            <w:vMerge w:val="restart"/>
          </w:tcPr>
          <w:p w14:paraId="2F8BD27F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Dose &amp; Frequency Given</w:t>
            </w:r>
          </w:p>
        </w:tc>
        <w:tc>
          <w:tcPr>
            <w:tcW w:w="3621" w:type="dxa"/>
            <w:gridSpan w:val="2"/>
          </w:tcPr>
          <w:p w14:paraId="22172DED" w14:textId="77777777" w:rsidR="00836BDB" w:rsidRPr="00830348" w:rsidRDefault="00836BDB" w:rsidP="00A97FC9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Therapy Dates</w:t>
            </w:r>
          </w:p>
        </w:tc>
        <w:tc>
          <w:tcPr>
            <w:tcW w:w="2718" w:type="dxa"/>
            <w:gridSpan w:val="3"/>
            <w:vMerge w:val="restart"/>
            <w:tcBorders>
              <w:top w:val="single" w:sz="4" w:space="0" w:color="auto"/>
            </w:tcBorders>
          </w:tcPr>
          <w:p w14:paraId="355ADC17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6E49A421" w14:textId="2885F027" w:rsidR="00836BDB" w:rsidRPr="00830348" w:rsidRDefault="00836BDB" w:rsidP="00836BDB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Indication(s) for Use</w:t>
            </w:r>
          </w:p>
        </w:tc>
      </w:tr>
      <w:tr w:rsidR="00CB6D0C" w:rsidRPr="00830348" w14:paraId="3D77F64D" w14:textId="77777777" w:rsidTr="00E92934">
        <w:trPr>
          <w:trHeight w:val="64"/>
        </w:trPr>
        <w:tc>
          <w:tcPr>
            <w:tcW w:w="2031" w:type="dxa"/>
            <w:gridSpan w:val="3"/>
            <w:vMerge/>
          </w:tcPr>
          <w:p w14:paraId="67CA8CD4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395" w:type="dxa"/>
            <w:vMerge/>
          </w:tcPr>
          <w:p w14:paraId="60898B43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1826" w:type="dxa"/>
          </w:tcPr>
          <w:p w14:paraId="17B078E9" w14:textId="77777777" w:rsidR="00836BDB" w:rsidRPr="00830348" w:rsidRDefault="00836BDB" w:rsidP="00A97FC9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Start</w:t>
            </w:r>
          </w:p>
        </w:tc>
        <w:tc>
          <w:tcPr>
            <w:tcW w:w="1795" w:type="dxa"/>
          </w:tcPr>
          <w:p w14:paraId="681B47E0" w14:textId="77777777" w:rsidR="00836BDB" w:rsidRPr="00830348" w:rsidRDefault="00836BDB" w:rsidP="00A97FC9">
            <w:pPr>
              <w:spacing w:before="60" w:after="120"/>
              <w:jc w:val="center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Stop</w:t>
            </w:r>
          </w:p>
        </w:tc>
        <w:tc>
          <w:tcPr>
            <w:tcW w:w="2718" w:type="dxa"/>
            <w:gridSpan w:val="3"/>
            <w:vMerge/>
          </w:tcPr>
          <w:p w14:paraId="79A15648" w14:textId="77777777" w:rsidR="00836BDB" w:rsidRPr="00830348" w:rsidRDefault="00836BDB" w:rsidP="00A97FC9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7BACA3B5" w14:textId="77777777" w:rsidTr="00E92934">
        <w:trPr>
          <w:trHeight w:val="76"/>
        </w:trPr>
        <w:tc>
          <w:tcPr>
            <w:tcW w:w="2031" w:type="dxa"/>
            <w:gridSpan w:val="3"/>
          </w:tcPr>
          <w:p w14:paraId="67092A1D" w14:textId="3C3835A7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{pp_cd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_drug_name}</w:t>
            </w:r>
          </w:p>
          <w:p w14:paraId="3E30C269" w14:textId="7A31E41D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</w:p>
        </w:tc>
        <w:tc>
          <w:tcPr>
            <w:tcW w:w="2395" w:type="dxa"/>
          </w:tcPr>
          <w:p w14:paraId="008EEE2E" w14:textId="48979823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 xml:space="preserve">_dosage} </w:t>
            </w:r>
          </w:p>
          <w:p w14:paraId="6F9F1932" w14:textId="0BB2A22F" w:rsidR="00CB6D0C" w:rsidRPr="00B130AA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highlight w:val="yellow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_frequency}</w:t>
            </w:r>
          </w:p>
        </w:tc>
        <w:tc>
          <w:tcPr>
            <w:tcW w:w="1826" w:type="dxa"/>
          </w:tcPr>
          <w:p w14:paraId="45969850" w14:textId="2391DC3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_start_date}</w:t>
            </w:r>
          </w:p>
        </w:tc>
        <w:tc>
          <w:tcPr>
            <w:tcW w:w="1795" w:type="dxa"/>
          </w:tcPr>
          <w:p w14:paraId="3D5E065C" w14:textId="26635976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_stop_date}</w:t>
            </w:r>
          </w:p>
        </w:tc>
        <w:tc>
          <w:tcPr>
            <w:tcW w:w="2718" w:type="dxa"/>
            <w:gridSpan w:val="3"/>
          </w:tcPr>
          <w:p w14:paraId="5B26D455" w14:textId="0720391A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_cd_1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_indication}</w:t>
            </w:r>
          </w:p>
        </w:tc>
      </w:tr>
      <w:tr w:rsidR="00CB6D0C" w:rsidRPr="00830348" w14:paraId="3DF7657D" w14:textId="77777777" w:rsidTr="00E92934">
        <w:trPr>
          <w:trHeight w:val="76"/>
        </w:trPr>
        <w:tc>
          <w:tcPr>
            <w:tcW w:w="2031" w:type="dxa"/>
            <w:gridSpan w:val="3"/>
          </w:tcPr>
          <w:p w14:paraId="5B6391E8" w14:textId="2CA3560E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{pp_cd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_drug_name}</w:t>
            </w:r>
          </w:p>
          <w:p w14:paraId="29114700" w14:textId="6131D66F" w:rsidR="00CB6D0C" w:rsidRPr="0052734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MY" w:eastAsia="en-PH"/>
              </w:rPr>
            </w:pPr>
          </w:p>
        </w:tc>
        <w:tc>
          <w:tcPr>
            <w:tcW w:w="2395" w:type="dxa"/>
          </w:tcPr>
          <w:p w14:paraId="15E145BA" w14:textId="017CE9DC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 xml:space="preserve">_dosage} </w:t>
            </w:r>
          </w:p>
          <w:p w14:paraId="16DD8260" w14:textId="4F13CE4F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_frequency}</w:t>
            </w:r>
          </w:p>
        </w:tc>
        <w:tc>
          <w:tcPr>
            <w:tcW w:w="1826" w:type="dxa"/>
          </w:tcPr>
          <w:p w14:paraId="4ADF5944" w14:textId="44128AE9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_start_date}</w:t>
            </w:r>
          </w:p>
        </w:tc>
        <w:tc>
          <w:tcPr>
            <w:tcW w:w="1795" w:type="dxa"/>
          </w:tcPr>
          <w:p w14:paraId="75706EF9" w14:textId="003FDFF0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_stop_date}</w:t>
            </w:r>
          </w:p>
        </w:tc>
        <w:tc>
          <w:tcPr>
            <w:tcW w:w="2718" w:type="dxa"/>
            <w:gridSpan w:val="3"/>
          </w:tcPr>
          <w:p w14:paraId="755E4E86" w14:textId="54595942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_cd_2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_indication}</w:t>
            </w:r>
          </w:p>
        </w:tc>
      </w:tr>
      <w:tr w:rsidR="00CB6D0C" w:rsidRPr="00830348" w14:paraId="44BDF138" w14:textId="77777777" w:rsidTr="00E92934">
        <w:trPr>
          <w:trHeight w:val="76"/>
        </w:trPr>
        <w:tc>
          <w:tcPr>
            <w:tcW w:w="2031" w:type="dxa"/>
            <w:gridSpan w:val="3"/>
          </w:tcPr>
          <w:p w14:paraId="463F21EE" w14:textId="783F140E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{pp_cd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_drug_name}</w:t>
            </w:r>
          </w:p>
          <w:p w14:paraId="0D2FC343" w14:textId="45DBCC88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  <w:tc>
          <w:tcPr>
            <w:tcW w:w="2395" w:type="dxa"/>
          </w:tcPr>
          <w:p w14:paraId="7F0570F6" w14:textId="3B17B1D1" w:rsidR="00CB6D0C" w:rsidRP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 xml:space="preserve">_dosage} </w:t>
            </w:r>
          </w:p>
          <w:p w14:paraId="7C6291D1" w14:textId="4A5C16BD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pp_cd_3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_frequency}</w:t>
            </w:r>
          </w:p>
        </w:tc>
        <w:tc>
          <w:tcPr>
            <w:tcW w:w="1826" w:type="dxa"/>
          </w:tcPr>
          <w:p w14:paraId="6C80ECC5" w14:textId="2039CE29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_start_date}</w:t>
            </w:r>
          </w:p>
        </w:tc>
        <w:tc>
          <w:tcPr>
            <w:tcW w:w="1795" w:type="dxa"/>
          </w:tcPr>
          <w:p w14:paraId="2908267F" w14:textId="281BD6C0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_stop_date}</w:t>
            </w:r>
          </w:p>
        </w:tc>
        <w:tc>
          <w:tcPr>
            <w:tcW w:w="2718" w:type="dxa"/>
            <w:gridSpan w:val="3"/>
          </w:tcPr>
          <w:p w14:paraId="38B9A363" w14:textId="540C74E8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{pp</w:t>
            </w: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_cd_3</w:t>
            </w:r>
            <w:r w:rsidRPr="00CB6D0C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_indication}</w:t>
            </w:r>
          </w:p>
        </w:tc>
      </w:tr>
      <w:tr w:rsidR="00CB6D0C" w:rsidRPr="00830348" w14:paraId="4BD36A10" w14:textId="77777777" w:rsidTr="00CB6D0C">
        <w:tc>
          <w:tcPr>
            <w:tcW w:w="10765" w:type="dxa"/>
            <w:gridSpan w:val="9"/>
            <w:shd w:val="clear" w:color="auto" w:fill="F2F2F2" w:themeFill="background1" w:themeFillShade="F2"/>
          </w:tcPr>
          <w:p w14:paraId="56FD3B29" w14:textId="2C19C6DE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6.2 - Medical Device / Other Type of Product</w:t>
            </w:r>
          </w:p>
        </w:tc>
      </w:tr>
      <w:tr w:rsidR="00CB6D0C" w:rsidRPr="00830348" w14:paraId="2054B80A" w14:textId="77777777" w:rsidTr="00E92934">
        <w:tc>
          <w:tcPr>
            <w:tcW w:w="4426" w:type="dxa"/>
            <w:gridSpan w:val="4"/>
          </w:tcPr>
          <w:p w14:paraId="09CE501B" w14:textId="00689F0C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Device or Product Details</w:t>
            </w:r>
          </w:p>
        </w:tc>
        <w:tc>
          <w:tcPr>
            <w:tcW w:w="6339" w:type="dxa"/>
            <w:gridSpan w:val="5"/>
            <w:vMerge w:val="restart"/>
          </w:tcPr>
          <w:p w14:paraId="308C5EB9" w14:textId="07CD7330" w:rsid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List of other devices or products involved in the event:</w:t>
            </w:r>
          </w:p>
          <w:p w14:paraId="1980B2F4" w14:textId="3A6413E7" w:rsidR="00CB6D0C" w:rsidRPr="00831FE2" w:rsidRDefault="00D83C72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SG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md_list_of_other_device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2122E7DD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70E7C6BB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0C115F88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0FB78AD5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1E4D38F4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4AE3CDA3" w14:textId="0A48358A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32567763" w14:textId="77777777" w:rsidTr="00E92934">
        <w:trPr>
          <w:trHeight w:val="588"/>
        </w:trPr>
        <w:tc>
          <w:tcPr>
            <w:tcW w:w="1815" w:type="dxa"/>
            <w:gridSpan w:val="2"/>
          </w:tcPr>
          <w:p w14:paraId="6D251898" w14:textId="77777777" w:rsidR="00CB6D0C" w:rsidRPr="00830348" w:rsidRDefault="00CB6D0C" w:rsidP="00CB6D0C">
            <w:pPr>
              <w:pStyle w:val="ListParagraph"/>
              <w:numPr>
                <w:ilvl w:val="0"/>
                <w:numId w:val="36"/>
              </w:num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Brand Name</w:t>
            </w:r>
          </w:p>
        </w:tc>
        <w:tc>
          <w:tcPr>
            <w:tcW w:w="2611" w:type="dxa"/>
            <w:gridSpan w:val="2"/>
          </w:tcPr>
          <w:p w14:paraId="432D6B91" w14:textId="5CBA54FA" w:rsidR="00CB6D0C" w:rsidRPr="00831FE2" w:rsidRDefault="00D83C72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highlight w:val="yellow"/>
                <w:lang w:val="en-PH" w:eastAsia="en-PH"/>
              </w:rPr>
            </w:pPr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md_device_name</w:t>
            </w:r>
            <w:proofErr w:type="spellEnd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  <w:vMerge/>
          </w:tcPr>
          <w:p w14:paraId="40846654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1E39D6AD" w14:textId="77777777" w:rsidTr="00E92934">
        <w:trPr>
          <w:trHeight w:val="624"/>
        </w:trPr>
        <w:tc>
          <w:tcPr>
            <w:tcW w:w="1815" w:type="dxa"/>
            <w:gridSpan w:val="2"/>
          </w:tcPr>
          <w:p w14:paraId="3A2EE6C2" w14:textId="65176422" w:rsidR="00CB6D0C" w:rsidRPr="00830348" w:rsidRDefault="00CB6D0C" w:rsidP="00CB6D0C">
            <w:pPr>
              <w:pStyle w:val="ListParagraph"/>
              <w:numPr>
                <w:ilvl w:val="0"/>
                <w:numId w:val="36"/>
              </w:num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Model or Batch Number</w:t>
            </w:r>
          </w:p>
        </w:tc>
        <w:tc>
          <w:tcPr>
            <w:tcW w:w="2611" w:type="dxa"/>
            <w:gridSpan w:val="2"/>
          </w:tcPr>
          <w:p w14:paraId="3457797E" w14:textId="7CD0EAF7" w:rsidR="00CB6D0C" w:rsidRPr="00831FE2" w:rsidRDefault="00D83C72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highlight w:val="yellow"/>
                <w:lang w:val="en-PH" w:eastAsia="en-PH"/>
              </w:rPr>
            </w:pPr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md_model_no</w:t>
            </w:r>
            <w:proofErr w:type="spellEnd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  <w:vMerge/>
          </w:tcPr>
          <w:p w14:paraId="1ADCA886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29F08875" w14:textId="77777777" w:rsidTr="00E92934">
        <w:trPr>
          <w:trHeight w:val="885"/>
        </w:trPr>
        <w:tc>
          <w:tcPr>
            <w:tcW w:w="1815" w:type="dxa"/>
            <w:gridSpan w:val="2"/>
          </w:tcPr>
          <w:p w14:paraId="2BED74F4" w14:textId="77777777" w:rsidR="00CB6D0C" w:rsidRPr="00830348" w:rsidRDefault="00CB6D0C" w:rsidP="00CB6D0C">
            <w:pPr>
              <w:pStyle w:val="ListParagraph"/>
              <w:numPr>
                <w:ilvl w:val="0"/>
                <w:numId w:val="36"/>
              </w:num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Duration of Usage</w:t>
            </w:r>
          </w:p>
        </w:tc>
        <w:tc>
          <w:tcPr>
            <w:tcW w:w="2611" w:type="dxa"/>
            <w:gridSpan w:val="2"/>
          </w:tcPr>
          <w:p w14:paraId="4FAC80C4" w14:textId="55743254" w:rsidR="00CB6D0C" w:rsidRPr="00831FE2" w:rsidRDefault="00D83C72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highlight w:val="yellow"/>
                <w:lang w:val="en-PH" w:eastAsia="en-PH"/>
              </w:rPr>
            </w:pPr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md_usage_of_device</w:t>
            </w:r>
            <w:proofErr w:type="spellEnd"/>
            <w:r w:rsidRPr="00D83C72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  <w:tc>
          <w:tcPr>
            <w:tcW w:w="6339" w:type="dxa"/>
            <w:gridSpan w:val="5"/>
            <w:vMerge/>
          </w:tcPr>
          <w:p w14:paraId="27D4CE06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</w:tc>
      </w:tr>
      <w:tr w:rsidR="00CB6D0C" w:rsidRPr="00830348" w14:paraId="3267C94A" w14:textId="77777777" w:rsidTr="00E92934">
        <w:trPr>
          <w:trHeight w:val="425"/>
        </w:trPr>
        <w:tc>
          <w:tcPr>
            <w:tcW w:w="10765" w:type="dxa"/>
            <w:gridSpan w:val="9"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14:paraId="27458E10" w14:textId="1EADEDDD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7:  Person who filled up this form (to be filled by Reporter or Zuellig Pharma Employee)</w:t>
            </w:r>
          </w:p>
        </w:tc>
      </w:tr>
      <w:tr w:rsidR="00E92934" w:rsidRPr="00830348" w14:paraId="5D70A4AB" w14:textId="77777777" w:rsidTr="00E92934">
        <w:trPr>
          <w:trHeight w:val="76"/>
        </w:trPr>
        <w:tc>
          <w:tcPr>
            <w:tcW w:w="6252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FFFFFF" w:themeColor="background1"/>
            </w:tcBorders>
          </w:tcPr>
          <w:p w14:paraId="15B04F0C" w14:textId="77777777" w:rsidR="00E92934" w:rsidRPr="00830348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Report Form Filled </w:t>
            </w:r>
            <w:proofErr w:type="gramStart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By</w:t>
            </w:r>
            <w:proofErr w:type="gramEnd"/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:</w:t>
            </w:r>
          </w:p>
          <w:p w14:paraId="27D5469E" w14:textId="5C70DB8A" w:rsidR="00E92934" w:rsidRPr="002B7389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 w:rsidR="0053352E" w:rsidRPr="0053352E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consent_employee_name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3C02EB46" w14:textId="08985691" w:rsidR="00E92934" w:rsidRPr="00830348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___________________________________________________________                              </w:t>
            </w:r>
          </w:p>
          <w:p w14:paraId="13A6FDC1" w14:textId="271DC173" w:rsidR="00E92934" w:rsidRPr="00830348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Complete Name</w:t>
            </w:r>
          </w:p>
        </w:tc>
        <w:tc>
          <w:tcPr>
            <w:tcW w:w="4513" w:type="dxa"/>
            <w:gridSpan w:val="4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</w:tcBorders>
          </w:tcPr>
          <w:p w14:paraId="4A7E10DB" w14:textId="77777777" w:rsidR="00E92934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5860F059" w14:textId="41898817" w:rsidR="00E92934" w:rsidRPr="002B7389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 xml:space="preserve">                     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current_date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  <w:p w14:paraId="19F17262" w14:textId="7B0A7715" w:rsidR="00E92934" w:rsidRPr="00830348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 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_______________________________</w:t>
            </w:r>
          </w:p>
          <w:p w14:paraId="218DF159" w14:textId="16CEF2D6" w:rsidR="00E92934" w:rsidRPr="00830348" w:rsidRDefault="00E92934" w:rsidP="00E92934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                    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Date</w:t>
            </w:r>
          </w:p>
        </w:tc>
      </w:tr>
      <w:tr w:rsidR="00CB6D0C" w:rsidRPr="00830348" w14:paraId="3332DE57" w14:textId="77777777" w:rsidTr="00CB6D0C">
        <w:trPr>
          <w:trHeight w:val="370"/>
        </w:trPr>
        <w:tc>
          <w:tcPr>
            <w:tcW w:w="10765" w:type="dxa"/>
            <w:gridSpan w:val="9"/>
            <w:shd w:val="clear" w:color="auto" w:fill="F2F2F2" w:themeFill="background1" w:themeFillShade="F2"/>
          </w:tcPr>
          <w:p w14:paraId="0E858458" w14:textId="12C94F08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Section 8:  Status of Reporting (to be filled by Zuellig Pharma)</w:t>
            </w:r>
          </w:p>
        </w:tc>
      </w:tr>
      <w:tr w:rsidR="00CB6D0C" w:rsidRPr="00830348" w14:paraId="2EC5F86E" w14:textId="77777777" w:rsidTr="00E92934">
        <w:trPr>
          <w:trHeight w:val="2538"/>
        </w:trPr>
        <w:tc>
          <w:tcPr>
            <w:tcW w:w="6252" w:type="dxa"/>
            <w:gridSpan w:val="5"/>
          </w:tcPr>
          <w:p w14:paraId="066FB84D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lastRenderedPageBreak/>
              <w:t>AE Form was Verified By:</w:t>
            </w:r>
          </w:p>
          <w:p w14:paraId="06FE1F0B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31D698CD" w14:textId="48B9A4FA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Name:        </w:t>
            </w:r>
          </w:p>
          <w:p w14:paraId="10B0C5D2" w14:textId="77777777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000EE9F3" w14:textId="09228F1F" w:rsid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Date:          </w:t>
            </w:r>
            <w:r w:rsidR="00E0628A"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{current_date}</w:t>
            </w:r>
          </w:p>
          <w:p w14:paraId="35602B03" w14:textId="77777777" w:rsid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</w:p>
          <w:p w14:paraId="28A14EBA" w14:textId="50ED5460" w:rsidR="00CB6D0C" w:rsidRPr="00830348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Note:  Person who verified and whose name appears above attests that he/she actually performed the verification.</w:t>
            </w:r>
          </w:p>
        </w:tc>
        <w:tc>
          <w:tcPr>
            <w:tcW w:w="4513" w:type="dxa"/>
            <w:gridSpan w:val="4"/>
          </w:tcPr>
          <w:p w14:paraId="393C9AE0" w14:textId="77777777" w:rsidR="00CB6D0C" w:rsidRDefault="00CB6D0C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</w:pP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Date of Acknowledgement of Receipt from </w:t>
            </w:r>
            <w:r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 xml:space="preserve">Product Owner / </w:t>
            </w:r>
            <w:r w:rsidRPr="00830348">
              <w:rPr>
                <w:rFonts w:asciiTheme="minorHAnsi" w:eastAsia="Arial Unicode MS" w:hAnsiTheme="minorHAnsi" w:cstheme="minorHAnsi"/>
                <w:b/>
                <w:sz w:val="20"/>
                <w:lang w:val="en-PH" w:eastAsia="en-PH"/>
              </w:rPr>
              <w:t>Marketing Authorization Holder:</w:t>
            </w:r>
          </w:p>
          <w:p w14:paraId="4F55EF31" w14:textId="08D8C7C8" w:rsidR="00CB6D0C" w:rsidRPr="00A100E5" w:rsidRDefault="00E0628A" w:rsidP="00CB6D0C">
            <w:pPr>
              <w:spacing w:before="60" w:after="120"/>
              <w:jc w:val="left"/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</w:pPr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{</w:t>
            </w:r>
            <w:proofErr w:type="spellStart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ae_submission_date</w:t>
            </w:r>
            <w:proofErr w:type="spellEnd"/>
            <w:r>
              <w:rPr>
                <w:rFonts w:asciiTheme="minorHAnsi" w:eastAsia="Arial Unicode MS" w:hAnsiTheme="minorHAnsi" w:cstheme="minorHAnsi"/>
                <w:b/>
                <w:i/>
                <w:iCs/>
                <w:sz w:val="20"/>
                <w:lang w:val="en-PH" w:eastAsia="en-PH"/>
              </w:rPr>
              <w:t>}</w:t>
            </w:r>
          </w:p>
        </w:tc>
      </w:tr>
    </w:tbl>
    <w:p w14:paraId="61741FEE" w14:textId="555CFB38" w:rsidR="00BB589B" w:rsidRPr="00830348" w:rsidRDefault="00BB589B" w:rsidP="00D91D9F">
      <w:pPr>
        <w:pStyle w:val="Heading1"/>
        <w:spacing w:before="60" w:after="120"/>
        <w:jc w:val="left"/>
        <w:rPr>
          <w:rFonts w:asciiTheme="minorHAnsi" w:eastAsia="Arial Unicode MS" w:hAnsiTheme="minorHAnsi" w:cstheme="minorHAnsi"/>
          <w:b w:val="0"/>
          <w:sz w:val="20"/>
          <w:szCs w:val="20"/>
        </w:rPr>
      </w:pPr>
    </w:p>
    <w:sectPr w:rsidR="00BB589B" w:rsidRPr="00830348" w:rsidSect="00315A73">
      <w:headerReference w:type="default" r:id="rId13"/>
      <w:footerReference w:type="default" r:id="rId14"/>
      <w:type w:val="continuous"/>
      <w:pgSz w:w="11909" w:h="16834" w:code="9"/>
      <w:pgMar w:top="567" w:right="567" w:bottom="567" w:left="567" w:header="180" w:footer="8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81336" w14:textId="77777777" w:rsidR="008D2611" w:rsidRDefault="008D2611">
      <w:r>
        <w:separator/>
      </w:r>
    </w:p>
  </w:endnote>
  <w:endnote w:type="continuationSeparator" w:id="0">
    <w:p w14:paraId="7BFD6473" w14:textId="77777777" w:rsidR="008D2611" w:rsidRDefault="008D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ter Gothic ZP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TC-NewBaskervil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53D71" w14:textId="05775347" w:rsidR="002F3EFF" w:rsidRDefault="002F3EFF" w:rsidP="002F3EFF">
    <w:pPr>
      <w:jc w:val="left"/>
      <w:rPr>
        <w:rFonts w:asciiTheme="minorHAnsi" w:eastAsia="Arial Unicode MS" w:hAnsiTheme="minorHAnsi" w:cstheme="minorHAnsi"/>
        <w:sz w:val="20"/>
      </w:rPr>
    </w:pPr>
    <w:r>
      <w:rPr>
        <w:rFonts w:asciiTheme="minorHAnsi" w:eastAsia="Arial Unicode MS" w:hAnsiTheme="minorHAnsi" w:cstheme="minorHAnsi"/>
        <w:sz w:val="20"/>
      </w:rPr>
      <w:t>Form No.: RAD_1</w:t>
    </w:r>
    <w:r w:rsidR="000A5805">
      <w:rPr>
        <w:rFonts w:asciiTheme="minorHAnsi" w:eastAsia="Arial Unicode MS" w:hAnsiTheme="minorHAnsi" w:cstheme="minorHAnsi"/>
        <w:sz w:val="20"/>
      </w:rPr>
      <w:t>8</w:t>
    </w:r>
  </w:p>
  <w:p w14:paraId="6C583E11" w14:textId="4A42863D" w:rsidR="002F3EFF" w:rsidRDefault="002F3EFF" w:rsidP="002F3EFF">
    <w:pPr>
      <w:jc w:val="left"/>
      <w:rPr>
        <w:rFonts w:asciiTheme="minorHAnsi" w:eastAsia="Arial Unicode MS" w:hAnsiTheme="minorHAnsi" w:cstheme="minorHAnsi"/>
        <w:sz w:val="20"/>
      </w:rPr>
    </w:pPr>
    <w:r>
      <w:rPr>
        <w:rFonts w:asciiTheme="minorHAnsi" w:eastAsia="Arial Unicode MS" w:hAnsiTheme="minorHAnsi" w:cstheme="minorHAnsi"/>
        <w:sz w:val="20"/>
      </w:rPr>
      <w:t>Rev No.: 02</w:t>
    </w:r>
  </w:p>
  <w:p w14:paraId="29B0BD1D" w14:textId="77777777" w:rsidR="004E132C" w:rsidRDefault="002F3EFF" w:rsidP="004E132C">
    <w:pPr>
      <w:jc w:val="left"/>
      <w:rPr>
        <w:rFonts w:asciiTheme="minorHAnsi" w:eastAsia="Arial Unicode MS" w:hAnsiTheme="minorHAnsi" w:cstheme="minorHAnsi"/>
        <w:sz w:val="20"/>
      </w:rPr>
    </w:pPr>
    <w:r>
      <w:rPr>
        <w:rFonts w:asciiTheme="minorHAnsi" w:eastAsia="Arial Unicode MS" w:hAnsiTheme="minorHAnsi" w:cstheme="minorHAnsi"/>
        <w:sz w:val="20"/>
      </w:rPr>
      <w:t xml:space="preserve">Ref: </w:t>
    </w:r>
    <w:r w:rsidR="004E132C" w:rsidRPr="004E132C">
      <w:rPr>
        <w:rFonts w:asciiTheme="minorHAnsi" w:eastAsia="Arial Unicode MS" w:hAnsiTheme="minorHAnsi" w:cstheme="minorHAnsi"/>
        <w:sz w:val="20"/>
      </w:rPr>
      <w:t>eQMS-MY-RAD-SOP-446</w:t>
    </w:r>
  </w:p>
  <w:p w14:paraId="24F17172" w14:textId="57FDB243" w:rsidR="007A19DE" w:rsidRPr="002F3EFF" w:rsidRDefault="007A19DE" w:rsidP="004E132C">
    <w:pPr>
      <w:jc w:val="right"/>
      <w:rPr>
        <w:rFonts w:asciiTheme="minorHAnsi" w:eastAsia="Arial Unicode MS" w:hAnsiTheme="minorHAnsi" w:cstheme="minorHAnsi"/>
        <w:sz w:val="20"/>
      </w:rPr>
    </w:pPr>
    <w:r w:rsidRPr="002F3EFF">
      <w:rPr>
        <w:rFonts w:asciiTheme="minorHAnsi" w:eastAsia="Arial Unicode MS" w:hAnsiTheme="minorHAnsi" w:cstheme="minorHAnsi"/>
        <w:sz w:val="20"/>
      </w:rPr>
      <w:t xml:space="preserve">Page </w:t>
    </w:r>
    <w:r w:rsidRPr="002F3EFF">
      <w:rPr>
        <w:rFonts w:asciiTheme="minorHAnsi" w:eastAsia="Arial Unicode MS" w:hAnsiTheme="minorHAnsi" w:cstheme="minorHAnsi"/>
        <w:sz w:val="20"/>
      </w:rPr>
      <w:fldChar w:fldCharType="begin"/>
    </w:r>
    <w:r w:rsidRPr="002F3EFF">
      <w:rPr>
        <w:rFonts w:asciiTheme="minorHAnsi" w:eastAsia="Arial Unicode MS" w:hAnsiTheme="minorHAnsi" w:cstheme="minorHAnsi"/>
        <w:sz w:val="20"/>
      </w:rPr>
      <w:instrText xml:space="preserve"> PAGE   \* MERGEFORMAT </w:instrText>
    </w:r>
    <w:r w:rsidRPr="002F3EFF">
      <w:rPr>
        <w:rFonts w:asciiTheme="minorHAnsi" w:eastAsia="Arial Unicode MS" w:hAnsiTheme="minorHAnsi" w:cstheme="minorHAnsi"/>
        <w:sz w:val="20"/>
      </w:rPr>
      <w:fldChar w:fldCharType="separate"/>
    </w:r>
    <w:r w:rsidR="00AC338B">
      <w:rPr>
        <w:rFonts w:asciiTheme="minorHAnsi" w:eastAsia="Arial Unicode MS" w:hAnsiTheme="minorHAnsi" w:cstheme="minorHAnsi"/>
        <w:noProof/>
        <w:sz w:val="20"/>
      </w:rPr>
      <w:t>1</w:t>
    </w:r>
    <w:r w:rsidRPr="002F3EFF">
      <w:rPr>
        <w:rFonts w:asciiTheme="minorHAnsi" w:eastAsia="Arial Unicode MS" w:hAnsiTheme="minorHAnsi" w:cstheme="minorHAnsi"/>
        <w:sz w:val="20"/>
      </w:rPr>
      <w:fldChar w:fldCharType="end"/>
    </w:r>
    <w:r w:rsidRPr="002F3EFF">
      <w:rPr>
        <w:rFonts w:asciiTheme="minorHAnsi" w:eastAsia="Arial Unicode MS" w:hAnsiTheme="minorHAnsi" w:cstheme="minorHAnsi"/>
        <w:sz w:val="20"/>
      </w:rPr>
      <w:t xml:space="preserve"> </w:t>
    </w:r>
    <w:r w:rsidR="002F3EFF">
      <w:rPr>
        <w:rFonts w:asciiTheme="minorHAnsi" w:eastAsia="Arial Unicode MS" w:hAnsiTheme="minorHAnsi" w:cstheme="minorHAnsi"/>
        <w:sz w:val="20"/>
      </w:rPr>
      <w:t>of</w:t>
    </w:r>
    <w:r w:rsidRPr="002F3EFF">
      <w:rPr>
        <w:rFonts w:asciiTheme="minorHAnsi" w:eastAsia="Arial Unicode MS" w:hAnsiTheme="minorHAnsi" w:cstheme="minorHAnsi"/>
        <w:sz w:val="20"/>
      </w:rPr>
      <w:t xml:space="preserve"> </w:t>
    </w:r>
    <w:r w:rsidRPr="002F3EFF">
      <w:rPr>
        <w:rFonts w:asciiTheme="minorHAnsi" w:eastAsia="Arial Unicode MS" w:hAnsiTheme="minorHAnsi" w:cstheme="minorHAnsi"/>
        <w:sz w:val="20"/>
      </w:rPr>
      <w:fldChar w:fldCharType="begin"/>
    </w:r>
    <w:r w:rsidRPr="002F3EFF">
      <w:rPr>
        <w:rFonts w:asciiTheme="minorHAnsi" w:eastAsia="Arial Unicode MS" w:hAnsiTheme="minorHAnsi" w:cstheme="minorHAnsi"/>
        <w:sz w:val="20"/>
      </w:rPr>
      <w:instrText xml:space="preserve"> NUMPAGES  \* Arabic  \* MERGEFORMAT </w:instrText>
    </w:r>
    <w:r w:rsidRPr="002F3EFF">
      <w:rPr>
        <w:rFonts w:asciiTheme="minorHAnsi" w:eastAsia="Arial Unicode MS" w:hAnsiTheme="minorHAnsi" w:cstheme="minorHAnsi"/>
        <w:sz w:val="20"/>
      </w:rPr>
      <w:fldChar w:fldCharType="separate"/>
    </w:r>
    <w:r w:rsidR="00AC338B">
      <w:rPr>
        <w:rFonts w:asciiTheme="minorHAnsi" w:eastAsia="Arial Unicode MS" w:hAnsiTheme="minorHAnsi" w:cstheme="minorHAnsi"/>
        <w:noProof/>
        <w:sz w:val="20"/>
      </w:rPr>
      <w:t>4</w:t>
    </w:r>
    <w:r w:rsidRPr="002F3EFF">
      <w:rPr>
        <w:rFonts w:asciiTheme="minorHAnsi" w:eastAsia="Arial Unicode MS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D27B8" w14:textId="77777777" w:rsidR="008D2611" w:rsidRDefault="008D2611">
      <w:r>
        <w:separator/>
      </w:r>
    </w:p>
  </w:footnote>
  <w:footnote w:type="continuationSeparator" w:id="0">
    <w:p w14:paraId="474B87D0" w14:textId="77777777" w:rsidR="008D2611" w:rsidRDefault="008D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764A3" w14:textId="0C67627C" w:rsidR="00AA2D64" w:rsidRPr="002F3EFF" w:rsidRDefault="002F3EFF" w:rsidP="002F3EFF">
    <w:pPr>
      <w:pStyle w:val="Header"/>
      <w:jc w:val="center"/>
    </w:pPr>
    <w:r w:rsidRPr="002F3EFF">
      <w:rPr>
        <w:noProof/>
        <w:lang w:val="en-US"/>
      </w:rPr>
      <w:drawing>
        <wp:inline distT="0" distB="0" distL="0" distR="0" wp14:anchorId="144B8D08" wp14:editId="1CF4B0C0">
          <wp:extent cx="1562100" cy="501592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042" cy="506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A"/>
      </v:shape>
    </w:pict>
  </w:numPicBullet>
  <w:abstractNum w:abstractNumId="0" w15:restartNumberingAfterBreak="0">
    <w:nsid w:val="001729C1"/>
    <w:multiLevelType w:val="multilevel"/>
    <w:tmpl w:val="3C064456"/>
    <w:lvl w:ilvl="0">
      <w:start w:val="1"/>
      <w:numFmt w:val="decimal"/>
      <w:pStyle w:val="DWBLevel1"/>
      <w:suff w:val="space"/>
      <w:lvlText w:val="ARTICLE %1"/>
      <w:lvlJc w:val="left"/>
      <w:pPr>
        <w:ind w:left="5280" w:firstLine="0"/>
      </w:pPr>
      <w:rPr>
        <w:rFonts w:ascii="Times New Roman Bold" w:hAnsi="Times New Roman Bold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DWBLevel2"/>
      <w:isLgl/>
      <w:lvlText w:val="%1.%2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DWBLevel3"/>
      <w:lvlText w:val="%3.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  <w:b w:val="0"/>
        <w:i w:val="0"/>
        <w:color w:val="auto"/>
        <w:sz w:val="22"/>
        <w:szCs w:val="22"/>
        <w:u w:val="none"/>
      </w:rPr>
    </w:lvl>
    <w:lvl w:ilvl="3">
      <w:start w:val="1"/>
      <w:numFmt w:val="lowerRoman"/>
      <w:pStyle w:val="DWBLevel4"/>
      <w:lvlText w:val="(%4)"/>
      <w:lvlJc w:val="righ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DWBLevel5"/>
      <w:suff w:val="nothing"/>
      <w:lvlText w:val="%5."/>
      <w:lvlJc w:val="left"/>
      <w:pPr>
        <w:ind w:left="360" w:firstLine="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5">
      <w:start w:val="1"/>
      <w:numFmt w:val="upperRoman"/>
      <w:pStyle w:val="DWBLevel6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DWBLevel7"/>
      <w:lvlText w:val="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7">
      <w:start w:val="1"/>
      <w:numFmt w:val="lowerRoman"/>
      <w:pStyle w:val="DWBLevel8"/>
      <w:lvlText w:val="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1140B57"/>
    <w:multiLevelType w:val="multilevel"/>
    <w:tmpl w:val="D340F4C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5233EA4"/>
    <w:multiLevelType w:val="multilevel"/>
    <w:tmpl w:val="86D89F08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433EDB"/>
    <w:multiLevelType w:val="hybridMultilevel"/>
    <w:tmpl w:val="7A9C520A"/>
    <w:lvl w:ilvl="0" w:tplc="C1D6AE9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7F2D1D"/>
    <w:multiLevelType w:val="multilevel"/>
    <w:tmpl w:val="D3D060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8844D1"/>
    <w:multiLevelType w:val="hybridMultilevel"/>
    <w:tmpl w:val="68785778"/>
    <w:lvl w:ilvl="0" w:tplc="80FE251E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902D5"/>
    <w:multiLevelType w:val="multilevel"/>
    <w:tmpl w:val="A356AC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Unicode MS" w:eastAsia="Arial Unicode MS" w:hAnsi="Arial Unicode MS" w:cs="Arial Unicode MS" w:hint="default"/>
        <w:i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7" w15:restartNumberingAfterBreak="0">
    <w:nsid w:val="0CE13DF9"/>
    <w:multiLevelType w:val="hybridMultilevel"/>
    <w:tmpl w:val="728E48B6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3A2906"/>
    <w:multiLevelType w:val="hybridMultilevel"/>
    <w:tmpl w:val="67D01C2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16AF0"/>
    <w:multiLevelType w:val="multilevel"/>
    <w:tmpl w:val="3722A54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337466C"/>
    <w:multiLevelType w:val="hybridMultilevel"/>
    <w:tmpl w:val="8550BD5C"/>
    <w:lvl w:ilvl="0" w:tplc="E228C7B2">
      <w:start w:val="2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83318"/>
    <w:multiLevelType w:val="multilevel"/>
    <w:tmpl w:val="9EEAF5B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12" w15:restartNumberingAfterBreak="0">
    <w:nsid w:val="23495960"/>
    <w:multiLevelType w:val="hybridMultilevel"/>
    <w:tmpl w:val="DC960BB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82597"/>
    <w:multiLevelType w:val="multilevel"/>
    <w:tmpl w:val="7EAAE1C6"/>
    <w:lvl w:ilvl="0">
      <w:start w:val="1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5F0D8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2CE3311B"/>
    <w:multiLevelType w:val="multilevel"/>
    <w:tmpl w:val="3A88BC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D6734B"/>
    <w:multiLevelType w:val="multilevel"/>
    <w:tmpl w:val="0409001F"/>
    <w:numStyleLink w:val="111111"/>
  </w:abstractNum>
  <w:abstractNum w:abstractNumId="17" w15:restartNumberingAfterBreak="0">
    <w:nsid w:val="377C54B3"/>
    <w:multiLevelType w:val="hybridMultilevel"/>
    <w:tmpl w:val="4D2E4FDA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6A2736"/>
    <w:multiLevelType w:val="hybridMultilevel"/>
    <w:tmpl w:val="0FEAC3A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95B2B"/>
    <w:multiLevelType w:val="hybridMultilevel"/>
    <w:tmpl w:val="896089BE"/>
    <w:lvl w:ilvl="0" w:tplc="9402AC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B773F"/>
    <w:multiLevelType w:val="multilevel"/>
    <w:tmpl w:val="E9DE996C"/>
    <w:lvl w:ilvl="0">
      <w:start w:val="17"/>
      <w:numFmt w:val="decimal"/>
      <w:lvlText w:val="%1"/>
      <w:lvlJc w:val="left"/>
      <w:pPr>
        <w:ind w:left="465" w:hanging="465"/>
      </w:pPr>
      <w:rPr>
        <w:rFonts w:hint="eastAsia"/>
      </w:rPr>
    </w:lvl>
    <w:lvl w:ilvl="1">
      <w:start w:val="17"/>
      <w:numFmt w:val="decimal"/>
      <w:lvlText w:val="18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21" w15:restartNumberingAfterBreak="0">
    <w:nsid w:val="44332BE3"/>
    <w:multiLevelType w:val="multilevel"/>
    <w:tmpl w:val="AD365B00"/>
    <w:lvl w:ilvl="0">
      <w:start w:val="6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4D3C3B98"/>
    <w:multiLevelType w:val="multilevel"/>
    <w:tmpl w:val="B21C522C"/>
    <w:lvl w:ilvl="0">
      <w:start w:val="1"/>
      <w:numFmt w:val="decimal"/>
      <w:pStyle w:val="Heade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576"/>
        </w:tabs>
        <w:ind w:left="576" w:hanging="576"/>
      </w:pPr>
      <w:rPr>
        <w:rFonts w:ascii="Arial Unicode MS" w:eastAsia="Arial Unicode MS" w:hAnsi="Arial Unicode MS" w:cs="Arial Unicode MS" w:hint="default"/>
        <w:b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Heade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22945C1"/>
    <w:multiLevelType w:val="hybridMultilevel"/>
    <w:tmpl w:val="24F05C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331B3"/>
    <w:multiLevelType w:val="hybridMultilevel"/>
    <w:tmpl w:val="9CDAEF6C"/>
    <w:lvl w:ilvl="0" w:tplc="34090007">
      <w:start w:val="1"/>
      <w:numFmt w:val="bullet"/>
      <w:lvlText w:val=""/>
      <w:lvlPicBulletId w:val="0"/>
      <w:lvlJc w:val="left"/>
      <w:pPr>
        <w:ind w:left="9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25" w15:restartNumberingAfterBreak="0">
    <w:nsid w:val="57A3607D"/>
    <w:multiLevelType w:val="hybridMultilevel"/>
    <w:tmpl w:val="CEB80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95CB9"/>
    <w:multiLevelType w:val="multilevel"/>
    <w:tmpl w:val="6478D1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B37085D"/>
    <w:multiLevelType w:val="hybridMultilevel"/>
    <w:tmpl w:val="7DC0A422"/>
    <w:lvl w:ilvl="0" w:tplc="338A8636">
      <w:start w:val="1"/>
      <w:numFmt w:val="bullet"/>
      <w:pStyle w:val="Header4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087480"/>
    <w:multiLevelType w:val="multilevel"/>
    <w:tmpl w:val="F2D21EE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 w15:restartNumberingAfterBreak="0">
    <w:nsid w:val="5C7C396B"/>
    <w:multiLevelType w:val="hybridMultilevel"/>
    <w:tmpl w:val="C7440432"/>
    <w:lvl w:ilvl="0" w:tplc="0DCA73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B66F2"/>
    <w:multiLevelType w:val="hybridMultilevel"/>
    <w:tmpl w:val="0E983FA6"/>
    <w:lvl w:ilvl="0" w:tplc="9F34164E">
      <w:start w:val="10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D34C7"/>
    <w:multiLevelType w:val="hybridMultilevel"/>
    <w:tmpl w:val="76A62C2A"/>
    <w:lvl w:ilvl="0" w:tplc="565ED9EA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44931"/>
    <w:multiLevelType w:val="hybridMultilevel"/>
    <w:tmpl w:val="58BE0B36"/>
    <w:lvl w:ilvl="0" w:tplc="0407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33" w15:restartNumberingAfterBreak="0">
    <w:nsid w:val="66CD10E8"/>
    <w:multiLevelType w:val="hybridMultilevel"/>
    <w:tmpl w:val="7DC09222"/>
    <w:lvl w:ilvl="0" w:tplc="3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 w15:restartNumberingAfterBreak="0">
    <w:nsid w:val="67B61092"/>
    <w:multiLevelType w:val="multilevel"/>
    <w:tmpl w:val="E4A2CC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0B4C41"/>
    <w:multiLevelType w:val="multilevel"/>
    <w:tmpl w:val="4694F292"/>
    <w:lvl w:ilvl="0">
      <w:start w:val="1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09637A"/>
    <w:multiLevelType w:val="multilevel"/>
    <w:tmpl w:val="0EB6C844"/>
    <w:lvl w:ilvl="0">
      <w:start w:val="6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7" w15:restartNumberingAfterBreak="0">
    <w:nsid w:val="721E4810"/>
    <w:multiLevelType w:val="multilevel"/>
    <w:tmpl w:val="AE8A8B0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80F61"/>
    <w:multiLevelType w:val="multilevel"/>
    <w:tmpl w:val="E2C4017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684387"/>
    <w:multiLevelType w:val="multilevel"/>
    <w:tmpl w:val="84AA17F6"/>
    <w:lvl w:ilvl="0">
      <w:start w:val="6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1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AC77445"/>
    <w:multiLevelType w:val="multilevel"/>
    <w:tmpl w:val="9D66E2D8"/>
    <w:lvl w:ilvl="0">
      <w:start w:val="6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1" w15:restartNumberingAfterBreak="0">
    <w:nsid w:val="7D5902B3"/>
    <w:multiLevelType w:val="multilevel"/>
    <w:tmpl w:val="C860A28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FF65FEF"/>
    <w:multiLevelType w:val="hybridMultilevel"/>
    <w:tmpl w:val="6F548782"/>
    <w:lvl w:ilvl="0" w:tplc="FF4CBD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6"/>
  </w:num>
  <w:num w:numId="5">
    <w:abstractNumId w:val="27"/>
  </w:num>
  <w:num w:numId="6">
    <w:abstractNumId w:val="9"/>
  </w:num>
  <w:num w:numId="7">
    <w:abstractNumId w:val="15"/>
  </w:num>
  <w:num w:numId="8">
    <w:abstractNumId w:val="11"/>
  </w:num>
  <w:num w:numId="9">
    <w:abstractNumId w:val="26"/>
  </w:num>
  <w:num w:numId="10">
    <w:abstractNumId w:val="2"/>
  </w:num>
  <w:num w:numId="11">
    <w:abstractNumId w:val="33"/>
  </w:num>
  <w:num w:numId="12">
    <w:abstractNumId w:val="8"/>
  </w:num>
  <w:num w:numId="13">
    <w:abstractNumId w:val="5"/>
  </w:num>
  <w:num w:numId="14">
    <w:abstractNumId w:val="3"/>
  </w:num>
  <w:num w:numId="15">
    <w:abstractNumId w:val="29"/>
  </w:num>
  <w:num w:numId="16">
    <w:abstractNumId w:val="19"/>
  </w:num>
  <w:num w:numId="17">
    <w:abstractNumId w:val="32"/>
  </w:num>
  <w:num w:numId="18">
    <w:abstractNumId w:val="16"/>
  </w:num>
  <w:num w:numId="19">
    <w:abstractNumId w:val="31"/>
  </w:num>
  <w:num w:numId="20">
    <w:abstractNumId w:val="28"/>
  </w:num>
  <w:num w:numId="21">
    <w:abstractNumId w:val="36"/>
  </w:num>
  <w:num w:numId="22">
    <w:abstractNumId w:val="21"/>
  </w:num>
  <w:num w:numId="23">
    <w:abstractNumId w:val="40"/>
  </w:num>
  <w:num w:numId="24">
    <w:abstractNumId w:val="1"/>
  </w:num>
  <w:num w:numId="25">
    <w:abstractNumId w:val="10"/>
  </w:num>
  <w:num w:numId="26">
    <w:abstractNumId w:val="39"/>
  </w:num>
  <w:num w:numId="27">
    <w:abstractNumId w:val="30"/>
  </w:num>
  <w:num w:numId="28">
    <w:abstractNumId w:val="7"/>
  </w:num>
  <w:num w:numId="29">
    <w:abstractNumId w:val="24"/>
  </w:num>
  <w:num w:numId="30">
    <w:abstractNumId w:val="17"/>
  </w:num>
  <w:num w:numId="31">
    <w:abstractNumId w:val="20"/>
  </w:num>
  <w:num w:numId="32">
    <w:abstractNumId w:val="35"/>
  </w:num>
  <w:num w:numId="33">
    <w:abstractNumId w:val="13"/>
  </w:num>
  <w:num w:numId="34">
    <w:abstractNumId w:val="12"/>
  </w:num>
  <w:num w:numId="35">
    <w:abstractNumId w:val="25"/>
  </w:num>
  <w:num w:numId="36">
    <w:abstractNumId w:val="18"/>
  </w:num>
  <w:num w:numId="37">
    <w:abstractNumId w:val="42"/>
  </w:num>
  <w:num w:numId="38">
    <w:abstractNumId w:val="4"/>
  </w:num>
  <w:num w:numId="39">
    <w:abstractNumId w:val="34"/>
  </w:num>
  <w:num w:numId="40">
    <w:abstractNumId w:val="41"/>
  </w:num>
  <w:num w:numId="41">
    <w:abstractNumId w:val="38"/>
  </w:num>
  <w:num w:numId="42">
    <w:abstractNumId w:val="37"/>
  </w:num>
  <w:num w:numId="4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PH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GB" w:vendorID="64" w:dllVersion="131078" w:nlCheck="1" w:checkStyle="0"/>
  <w:activeWritingStyle w:appName="MSWord" w:lang="en-PH" w:vendorID="64" w:dllVersion="131078" w:nlCheck="1" w:checkStyle="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  <o:colormru v:ext="edit" colors="#c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9A"/>
    <w:rsid w:val="00000D6B"/>
    <w:rsid w:val="00002437"/>
    <w:rsid w:val="00004D34"/>
    <w:rsid w:val="00005635"/>
    <w:rsid w:val="00005DDD"/>
    <w:rsid w:val="0000638E"/>
    <w:rsid w:val="000068C0"/>
    <w:rsid w:val="00013215"/>
    <w:rsid w:val="00013CDF"/>
    <w:rsid w:val="000144C0"/>
    <w:rsid w:val="0001494F"/>
    <w:rsid w:val="00014E69"/>
    <w:rsid w:val="00015CE7"/>
    <w:rsid w:val="00016E68"/>
    <w:rsid w:val="000176AC"/>
    <w:rsid w:val="0002020F"/>
    <w:rsid w:val="000205EC"/>
    <w:rsid w:val="00021EA1"/>
    <w:rsid w:val="00022928"/>
    <w:rsid w:val="00022BA4"/>
    <w:rsid w:val="00022D0F"/>
    <w:rsid w:val="00022FF6"/>
    <w:rsid w:val="0002546B"/>
    <w:rsid w:val="00026102"/>
    <w:rsid w:val="00026B2A"/>
    <w:rsid w:val="00030599"/>
    <w:rsid w:val="00032C90"/>
    <w:rsid w:val="0003457B"/>
    <w:rsid w:val="000346D7"/>
    <w:rsid w:val="000374B8"/>
    <w:rsid w:val="000402FC"/>
    <w:rsid w:val="000404B3"/>
    <w:rsid w:val="000404CF"/>
    <w:rsid w:val="00041A51"/>
    <w:rsid w:val="00041B57"/>
    <w:rsid w:val="000431A1"/>
    <w:rsid w:val="0004348A"/>
    <w:rsid w:val="00043FE0"/>
    <w:rsid w:val="00044442"/>
    <w:rsid w:val="00044607"/>
    <w:rsid w:val="0004528C"/>
    <w:rsid w:val="00045408"/>
    <w:rsid w:val="000456EE"/>
    <w:rsid w:val="00051327"/>
    <w:rsid w:val="00052236"/>
    <w:rsid w:val="00052612"/>
    <w:rsid w:val="00052709"/>
    <w:rsid w:val="0005273A"/>
    <w:rsid w:val="00053234"/>
    <w:rsid w:val="00053542"/>
    <w:rsid w:val="00054AB5"/>
    <w:rsid w:val="000556A3"/>
    <w:rsid w:val="00055ED2"/>
    <w:rsid w:val="00056CA5"/>
    <w:rsid w:val="000604A8"/>
    <w:rsid w:val="00060944"/>
    <w:rsid w:val="00061985"/>
    <w:rsid w:val="000619EF"/>
    <w:rsid w:val="00062359"/>
    <w:rsid w:val="00062449"/>
    <w:rsid w:val="00063ABC"/>
    <w:rsid w:val="00064990"/>
    <w:rsid w:val="00064BA5"/>
    <w:rsid w:val="00065100"/>
    <w:rsid w:val="00066184"/>
    <w:rsid w:val="00066739"/>
    <w:rsid w:val="00066A8B"/>
    <w:rsid w:val="00067857"/>
    <w:rsid w:val="00070347"/>
    <w:rsid w:val="0007046E"/>
    <w:rsid w:val="000717A9"/>
    <w:rsid w:val="00072424"/>
    <w:rsid w:val="00072995"/>
    <w:rsid w:val="0007306E"/>
    <w:rsid w:val="000734AB"/>
    <w:rsid w:val="00073A24"/>
    <w:rsid w:val="00074ADC"/>
    <w:rsid w:val="00074CEA"/>
    <w:rsid w:val="00075E58"/>
    <w:rsid w:val="00080D61"/>
    <w:rsid w:val="00080EBB"/>
    <w:rsid w:val="00081628"/>
    <w:rsid w:val="00081747"/>
    <w:rsid w:val="00081E7D"/>
    <w:rsid w:val="00082144"/>
    <w:rsid w:val="00082A0A"/>
    <w:rsid w:val="0008401B"/>
    <w:rsid w:val="000840D9"/>
    <w:rsid w:val="00084110"/>
    <w:rsid w:val="00085687"/>
    <w:rsid w:val="0008757F"/>
    <w:rsid w:val="00090864"/>
    <w:rsid w:val="00090C8C"/>
    <w:rsid w:val="0009159E"/>
    <w:rsid w:val="0009283C"/>
    <w:rsid w:val="00094292"/>
    <w:rsid w:val="00094D94"/>
    <w:rsid w:val="00094DB9"/>
    <w:rsid w:val="00095196"/>
    <w:rsid w:val="00095396"/>
    <w:rsid w:val="00095508"/>
    <w:rsid w:val="00095A2F"/>
    <w:rsid w:val="0009656F"/>
    <w:rsid w:val="0009666C"/>
    <w:rsid w:val="0009668C"/>
    <w:rsid w:val="0009692D"/>
    <w:rsid w:val="00096E85"/>
    <w:rsid w:val="0009745D"/>
    <w:rsid w:val="000A0C04"/>
    <w:rsid w:val="000A0C54"/>
    <w:rsid w:val="000A170E"/>
    <w:rsid w:val="000A23D9"/>
    <w:rsid w:val="000A3587"/>
    <w:rsid w:val="000A3E3D"/>
    <w:rsid w:val="000A4AE2"/>
    <w:rsid w:val="000A5028"/>
    <w:rsid w:val="000A572A"/>
    <w:rsid w:val="000A5805"/>
    <w:rsid w:val="000A7602"/>
    <w:rsid w:val="000A77E4"/>
    <w:rsid w:val="000B02D6"/>
    <w:rsid w:val="000B0AED"/>
    <w:rsid w:val="000B0D60"/>
    <w:rsid w:val="000B2E98"/>
    <w:rsid w:val="000B461E"/>
    <w:rsid w:val="000B7AED"/>
    <w:rsid w:val="000B7C22"/>
    <w:rsid w:val="000C0745"/>
    <w:rsid w:val="000C07F9"/>
    <w:rsid w:val="000C0FFB"/>
    <w:rsid w:val="000C228D"/>
    <w:rsid w:val="000C24C8"/>
    <w:rsid w:val="000C3558"/>
    <w:rsid w:val="000C45E2"/>
    <w:rsid w:val="000C6111"/>
    <w:rsid w:val="000C7ECF"/>
    <w:rsid w:val="000D0075"/>
    <w:rsid w:val="000D0D0A"/>
    <w:rsid w:val="000D0DB5"/>
    <w:rsid w:val="000D2095"/>
    <w:rsid w:val="000D3C0B"/>
    <w:rsid w:val="000D3DC1"/>
    <w:rsid w:val="000D4C89"/>
    <w:rsid w:val="000D520B"/>
    <w:rsid w:val="000D5B20"/>
    <w:rsid w:val="000D65FE"/>
    <w:rsid w:val="000D7518"/>
    <w:rsid w:val="000D7577"/>
    <w:rsid w:val="000E05E9"/>
    <w:rsid w:val="000E1A49"/>
    <w:rsid w:val="000E23DF"/>
    <w:rsid w:val="000E362F"/>
    <w:rsid w:val="000E3BF6"/>
    <w:rsid w:val="000E60E5"/>
    <w:rsid w:val="000E76D5"/>
    <w:rsid w:val="000F11F5"/>
    <w:rsid w:val="000F18D5"/>
    <w:rsid w:val="000F1D53"/>
    <w:rsid w:val="000F396E"/>
    <w:rsid w:val="000F51D6"/>
    <w:rsid w:val="000F573F"/>
    <w:rsid w:val="000F6984"/>
    <w:rsid w:val="00101233"/>
    <w:rsid w:val="00101277"/>
    <w:rsid w:val="00101337"/>
    <w:rsid w:val="00102508"/>
    <w:rsid w:val="00103119"/>
    <w:rsid w:val="001036F9"/>
    <w:rsid w:val="00107FD3"/>
    <w:rsid w:val="00110915"/>
    <w:rsid w:val="00110CE3"/>
    <w:rsid w:val="00111CBA"/>
    <w:rsid w:val="001120D4"/>
    <w:rsid w:val="00112117"/>
    <w:rsid w:val="00113549"/>
    <w:rsid w:val="00114ED9"/>
    <w:rsid w:val="001151F3"/>
    <w:rsid w:val="00115368"/>
    <w:rsid w:val="00115AE5"/>
    <w:rsid w:val="001175AC"/>
    <w:rsid w:val="00117FDE"/>
    <w:rsid w:val="0012018E"/>
    <w:rsid w:val="00122BCB"/>
    <w:rsid w:val="00122C6E"/>
    <w:rsid w:val="001237F0"/>
    <w:rsid w:val="001243C3"/>
    <w:rsid w:val="00124B3A"/>
    <w:rsid w:val="00124F35"/>
    <w:rsid w:val="0012501C"/>
    <w:rsid w:val="001266B5"/>
    <w:rsid w:val="0012736E"/>
    <w:rsid w:val="001304A9"/>
    <w:rsid w:val="001304C2"/>
    <w:rsid w:val="0013068F"/>
    <w:rsid w:val="0013072F"/>
    <w:rsid w:val="0013082D"/>
    <w:rsid w:val="00130942"/>
    <w:rsid w:val="00131491"/>
    <w:rsid w:val="00131D0F"/>
    <w:rsid w:val="00133EA5"/>
    <w:rsid w:val="00133EA7"/>
    <w:rsid w:val="0013497F"/>
    <w:rsid w:val="00134A12"/>
    <w:rsid w:val="00135E99"/>
    <w:rsid w:val="00135F55"/>
    <w:rsid w:val="00136CA2"/>
    <w:rsid w:val="0013745A"/>
    <w:rsid w:val="001375BA"/>
    <w:rsid w:val="00137AC6"/>
    <w:rsid w:val="00137F1C"/>
    <w:rsid w:val="00140934"/>
    <w:rsid w:val="00142848"/>
    <w:rsid w:val="001434AE"/>
    <w:rsid w:val="00145A7A"/>
    <w:rsid w:val="0014706B"/>
    <w:rsid w:val="001501CB"/>
    <w:rsid w:val="001507D5"/>
    <w:rsid w:val="00150A39"/>
    <w:rsid w:val="001510B7"/>
    <w:rsid w:val="00152E2C"/>
    <w:rsid w:val="00153952"/>
    <w:rsid w:val="0015449D"/>
    <w:rsid w:val="001545D0"/>
    <w:rsid w:val="00154722"/>
    <w:rsid w:val="0015486D"/>
    <w:rsid w:val="00155C33"/>
    <w:rsid w:val="00156DCF"/>
    <w:rsid w:val="001608C3"/>
    <w:rsid w:val="00163544"/>
    <w:rsid w:val="00163BC0"/>
    <w:rsid w:val="00164ED6"/>
    <w:rsid w:val="00164FBD"/>
    <w:rsid w:val="001668FF"/>
    <w:rsid w:val="00166CB5"/>
    <w:rsid w:val="001675FB"/>
    <w:rsid w:val="00167989"/>
    <w:rsid w:val="00167E6C"/>
    <w:rsid w:val="00170500"/>
    <w:rsid w:val="00170E6D"/>
    <w:rsid w:val="001719A8"/>
    <w:rsid w:val="00171ACD"/>
    <w:rsid w:val="00171AF6"/>
    <w:rsid w:val="00174102"/>
    <w:rsid w:val="00177B3B"/>
    <w:rsid w:val="0018086F"/>
    <w:rsid w:val="001828DB"/>
    <w:rsid w:val="00183423"/>
    <w:rsid w:val="001836E3"/>
    <w:rsid w:val="001841F7"/>
    <w:rsid w:val="00184433"/>
    <w:rsid w:val="001856C1"/>
    <w:rsid w:val="00186663"/>
    <w:rsid w:val="00186F45"/>
    <w:rsid w:val="00186F4E"/>
    <w:rsid w:val="00187217"/>
    <w:rsid w:val="00190379"/>
    <w:rsid w:val="001906FE"/>
    <w:rsid w:val="00190CC3"/>
    <w:rsid w:val="00191A09"/>
    <w:rsid w:val="00191DA4"/>
    <w:rsid w:val="0019211C"/>
    <w:rsid w:val="00193903"/>
    <w:rsid w:val="00193D9A"/>
    <w:rsid w:val="001953F0"/>
    <w:rsid w:val="00195A3F"/>
    <w:rsid w:val="00196C98"/>
    <w:rsid w:val="001A0E95"/>
    <w:rsid w:val="001A2C52"/>
    <w:rsid w:val="001A37BD"/>
    <w:rsid w:val="001A3D01"/>
    <w:rsid w:val="001A3DA6"/>
    <w:rsid w:val="001A3F7A"/>
    <w:rsid w:val="001A4197"/>
    <w:rsid w:val="001A5D0A"/>
    <w:rsid w:val="001A61D9"/>
    <w:rsid w:val="001A6399"/>
    <w:rsid w:val="001A6A50"/>
    <w:rsid w:val="001B00A7"/>
    <w:rsid w:val="001B02C6"/>
    <w:rsid w:val="001B19A1"/>
    <w:rsid w:val="001B2840"/>
    <w:rsid w:val="001B3736"/>
    <w:rsid w:val="001B4819"/>
    <w:rsid w:val="001B4F72"/>
    <w:rsid w:val="001B6006"/>
    <w:rsid w:val="001B63F1"/>
    <w:rsid w:val="001B64A9"/>
    <w:rsid w:val="001B6CBC"/>
    <w:rsid w:val="001B7AE3"/>
    <w:rsid w:val="001C2395"/>
    <w:rsid w:val="001C2E70"/>
    <w:rsid w:val="001C32FB"/>
    <w:rsid w:val="001C3382"/>
    <w:rsid w:val="001C51B6"/>
    <w:rsid w:val="001C6028"/>
    <w:rsid w:val="001C7669"/>
    <w:rsid w:val="001D0C0E"/>
    <w:rsid w:val="001D18AA"/>
    <w:rsid w:val="001D30B6"/>
    <w:rsid w:val="001D3560"/>
    <w:rsid w:val="001D3D35"/>
    <w:rsid w:val="001D469D"/>
    <w:rsid w:val="001D57EB"/>
    <w:rsid w:val="001D65BF"/>
    <w:rsid w:val="001D6A0C"/>
    <w:rsid w:val="001D6B89"/>
    <w:rsid w:val="001D6C7D"/>
    <w:rsid w:val="001D7A4E"/>
    <w:rsid w:val="001D7DBD"/>
    <w:rsid w:val="001E2B78"/>
    <w:rsid w:val="001E2BD2"/>
    <w:rsid w:val="001E31CB"/>
    <w:rsid w:val="001E3259"/>
    <w:rsid w:val="001E3360"/>
    <w:rsid w:val="001E4CE0"/>
    <w:rsid w:val="001E5B7A"/>
    <w:rsid w:val="001E706E"/>
    <w:rsid w:val="001F1396"/>
    <w:rsid w:val="001F1408"/>
    <w:rsid w:val="001F1591"/>
    <w:rsid w:val="001F1FB9"/>
    <w:rsid w:val="001F25EB"/>
    <w:rsid w:val="001F2E49"/>
    <w:rsid w:val="001F36CD"/>
    <w:rsid w:val="001F6FA5"/>
    <w:rsid w:val="001F7D0A"/>
    <w:rsid w:val="00200773"/>
    <w:rsid w:val="00202564"/>
    <w:rsid w:val="00203B6E"/>
    <w:rsid w:val="00204369"/>
    <w:rsid w:val="0020474E"/>
    <w:rsid w:val="00204F24"/>
    <w:rsid w:val="00205A19"/>
    <w:rsid w:val="002071A2"/>
    <w:rsid w:val="00207839"/>
    <w:rsid w:val="00211D33"/>
    <w:rsid w:val="00212907"/>
    <w:rsid w:val="00213B7E"/>
    <w:rsid w:val="00213CE6"/>
    <w:rsid w:val="00217F7F"/>
    <w:rsid w:val="00220191"/>
    <w:rsid w:val="002213BE"/>
    <w:rsid w:val="002220E3"/>
    <w:rsid w:val="00224036"/>
    <w:rsid w:val="00224E0C"/>
    <w:rsid w:val="0022557E"/>
    <w:rsid w:val="002258B7"/>
    <w:rsid w:val="0022615B"/>
    <w:rsid w:val="00226882"/>
    <w:rsid w:val="00226D6F"/>
    <w:rsid w:val="0022711D"/>
    <w:rsid w:val="00227DE6"/>
    <w:rsid w:val="00232151"/>
    <w:rsid w:val="00232BD8"/>
    <w:rsid w:val="00233FD1"/>
    <w:rsid w:val="00234456"/>
    <w:rsid w:val="002344EB"/>
    <w:rsid w:val="00234A5D"/>
    <w:rsid w:val="00236DA1"/>
    <w:rsid w:val="002372E9"/>
    <w:rsid w:val="00240CB7"/>
    <w:rsid w:val="002410A1"/>
    <w:rsid w:val="0024148C"/>
    <w:rsid w:val="002429D2"/>
    <w:rsid w:val="00242CB6"/>
    <w:rsid w:val="0024360D"/>
    <w:rsid w:val="002453C4"/>
    <w:rsid w:val="0025163B"/>
    <w:rsid w:val="002518B7"/>
    <w:rsid w:val="00251BFB"/>
    <w:rsid w:val="00252C56"/>
    <w:rsid w:val="00253161"/>
    <w:rsid w:val="00253640"/>
    <w:rsid w:val="00253CE9"/>
    <w:rsid w:val="002547F4"/>
    <w:rsid w:val="0025603A"/>
    <w:rsid w:val="0025763F"/>
    <w:rsid w:val="00257E9A"/>
    <w:rsid w:val="00261227"/>
    <w:rsid w:val="00262CEA"/>
    <w:rsid w:val="002654B0"/>
    <w:rsid w:val="002655FD"/>
    <w:rsid w:val="00265B6C"/>
    <w:rsid w:val="00265E89"/>
    <w:rsid w:val="00265FD0"/>
    <w:rsid w:val="00267790"/>
    <w:rsid w:val="00271A24"/>
    <w:rsid w:val="00271BFC"/>
    <w:rsid w:val="00273114"/>
    <w:rsid w:val="00274EF3"/>
    <w:rsid w:val="002762D1"/>
    <w:rsid w:val="002763AF"/>
    <w:rsid w:val="00277E5D"/>
    <w:rsid w:val="00280A0F"/>
    <w:rsid w:val="00280CB6"/>
    <w:rsid w:val="002817C2"/>
    <w:rsid w:val="00281804"/>
    <w:rsid w:val="00281C1B"/>
    <w:rsid w:val="00281CDA"/>
    <w:rsid w:val="00283167"/>
    <w:rsid w:val="0028339C"/>
    <w:rsid w:val="0028495D"/>
    <w:rsid w:val="00285322"/>
    <w:rsid w:val="00291936"/>
    <w:rsid w:val="002925C6"/>
    <w:rsid w:val="0029572B"/>
    <w:rsid w:val="00297A6D"/>
    <w:rsid w:val="00297D99"/>
    <w:rsid w:val="002A1A76"/>
    <w:rsid w:val="002A1E61"/>
    <w:rsid w:val="002A1EBB"/>
    <w:rsid w:val="002A4BAC"/>
    <w:rsid w:val="002A52B9"/>
    <w:rsid w:val="002A5D3C"/>
    <w:rsid w:val="002A6804"/>
    <w:rsid w:val="002B032E"/>
    <w:rsid w:val="002B17C5"/>
    <w:rsid w:val="002B2C08"/>
    <w:rsid w:val="002B32B4"/>
    <w:rsid w:val="002B3B00"/>
    <w:rsid w:val="002B602F"/>
    <w:rsid w:val="002B63B6"/>
    <w:rsid w:val="002B7389"/>
    <w:rsid w:val="002B74D7"/>
    <w:rsid w:val="002B7EF9"/>
    <w:rsid w:val="002C068A"/>
    <w:rsid w:val="002C0AAD"/>
    <w:rsid w:val="002C0B56"/>
    <w:rsid w:val="002C1A91"/>
    <w:rsid w:val="002C2405"/>
    <w:rsid w:val="002C344A"/>
    <w:rsid w:val="002C4441"/>
    <w:rsid w:val="002C4605"/>
    <w:rsid w:val="002C4685"/>
    <w:rsid w:val="002C4B78"/>
    <w:rsid w:val="002C53D0"/>
    <w:rsid w:val="002C59FA"/>
    <w:rsid w:val="002C5C0E"/>
    <w:rsid w:val="002C7AF3"/>
    <w:rsid w:val="002D2590"/>
    <w:rsid w:val="002D2905"/>
    <w:rsid w:val="002D3155"/>
    <w:rsid w:val="002D4324"/>
    <w:rsid w:val="002D5853"/>
    <w:rsid w:val="002D5D30"/>
    <w:rsid w:val="002D62CE"/>
    <w:rsid w:val="002D6A7F"/>
    <w:rsid w:val="002D7873"/>
    <w:rsid w:val="002E1D23"/>
    <w:rsid w:val="002E2954"/>
    <w:rsid w:val="002E3FBC"/>
    <w:rsid w:val="002E41F8"/>
    <w:rsid w:val="002E6FAB"/>
    <w:rsid w:val="002E7198"/>
    <w:rsid w:val="002E76D3"/>
    <w:rsid w:val="002F0C52"/>
    <w:rsid w:val="002F1EC9"/>
    <w:rsid w:val="002F2185"/>
    <w:rsid w:val="002F3411"/>
    <w:rsid w:val="002F3EFF"/>
    <w:rsid w:val="002F4250"/>
    <w:rsid w:val="002F43A3"/>
    <w:rsid w:val="002F4C5F"/>
    <w:rsid w:val="002F6769"/>
    <w:rsid w:val="0030175B"/>
    <w:rsid w:val="00302B90"/>
    <w:rsid w:val="00303D94"/>
    <w:rsid w:val="003046AE"/>
    <w:rsid w:val="00305923"/>
    <w:rsid w:val="00305FEF"/>
    <w:rsid w:val="0030668F"/>
    <w:rsid w:val="003072FC"/>
    <w:rsid w:val="0030752E"/>
    <w:rsid w:val="00307F4C"/>
    <w:rsid w:val="00310394"/>
    <w:rsid w:val="00310B8F"/>
    <w:rsid w:val="00310B9E"/>
    <w:rsid w:val="00310C26"/>
    <w:rsid w:val="003128D9"/>
    <w:rsid w:val="00313DDA"/>
    <w:rsid w:val="00315A73"/>
    <w:rsid w:val="00315CF1"/>
    <w:rsid w:val="003169E8"/>
    <w:rsid w:val="00317452"/>
    <w:rsid w:val="003203BE"/>
    <w:rsid w:val="00321986"/>
    <w:rsid w:val="0032205C"/>
    <w:rsid w:val="003222F3"/>
    <w:rsid w:val="0032240F"/>
    <w:rsid w:val="003243D7"/>
    <w:rsid w:val="00324623"/>
    <w:rsid w:val="0032537B"/>
    <w:rsid w:val="00327135"/>
    <w:rsid w:val="003308B5"/>
    <w:rsid w:val="003308BB"/>
    <w:rsid w:val="003316CA"/>
    <w:rsid w:val="00333CE9"/>
    <w:rsid w:val="00333FC0"/>
    <w:rsid w:val="00334F35"/>
    <w:rsid w:val="00335404"/>
    <w:rsid w:val="00335797"/>
    <w:rsid w:val="00340F64"/>
    <w:rsid w:val="00341E67"/>
    <w:rsid w:val="003423B8"/>
    <w:rsid w:val="003423D4"/>
    <w:rsid w:val="00343977"/>
    <w:rsid w:val="00344104"/>
    <w:rsid w:val="003442D4"/>
    <w:rsid w:val="00344D99"/>
    <w:rsid w:val="0034553A"/>
    <w:rsid w:val="003461B2"/>
    <w:rsid w:val="00347617"/>
    <w:rsid w:val="00347731"/>
    <w:rsid w:val="00347EDD"/>
    <w:rsid w:val="00350918"/>
    <w:rsid w:val="00352869"/>
    <w:rsid w:val="00352BD0"/>
    <w:rsid w:val="00352E6D"/>
    <w:rsid w:val="003530EA"/>
    <w:rsid w:val="00353519"/>
    <w:rsid w:val="003536C1"/>
    <w:rsid w:val="003538F6"/>
    <w:rsid w:val="0035578A"/>
    <w:rsid w:val="003566CC"/>
    <w:rsid w:val="00356993"/>
    <w:rsid w:val="00356F71"/>
    <w:rsid w:val="00357604"/>
    <w:rsid w:val="0036044C"/>
    <w:rsid w:val="00360CEF"/>
    <w:rsid w:val="00361065"/>
    <w:rsid w:val="00361196"/>
    <w:rsid w:val="00361411"/>
    <w:rsid w:val="003618B9"/>
    <w:rsid w:val="00362149"/>
    <w:rsid w:val="003630E1"/>
    <w:rsid w:val="0036399F"/>
    <w:rsid w:val="00364F7B"/>
    <w:rsid w:val="00366826"/>
    <w:rsid w:val="0036700C"/>
    <w:rsid w:val="00370563"/>
    <w:rsid w:val="0037105B"/>
    <w:rsid w:val="003711C5"/>
    <w:rsid w:val="00371860"/>
    <w:rsid w:val="00371BE8"/>
    <w:rsid w:val="0037218E"/>
    <w:rsid w:val="00373461"/>
    <w:rsid w:val="0037401A"/>
    <w:rsid w:val="003749FA"/>
    <w:rsid w:val="003757E2"/>
    <w:rsid w:val="00375DB6"/>
    <w:rsid w:val="00376D11"/>
    <w:rsid w:val="00382533"/>
    <w:rsid w:val="00384DE4"/>
    <w:rsid w:val="003867C6"/>
    <w:rsid w:val="00391017"/>
    <w:rsid w:val="003916ED"/>
    <w:rsid w:val="0039190C"/>
    <w:rsid w:val="0039370A"/>
    <w:rsid w:val="00393DDA"/>
    <w:rsid w:val="003951E9"/>
    <w:rsid w:val="003952BA"/>
    <w:rsid w:val="00395516"/>
    <w:rsid w:val="003A007A"/>
    <w:rsid w:val="003A02D1"/>
    <w:rsid w:val="003A176B"/>
    <w:rsid w:val="003A1E87"/>
    <w:rsid w:val="003A27BC"/>
    <w:rsid w:val="003A3A16"/>
    <w:rsid w:val="003A4C72"/>
    <w:rsid w:val="003A5019"/>
    <w:rsid w:val="003A50FC"/>
    <w:rsid w:val="003A536F"/>
    <w:rsid w:val="003A6476"/>
    <w:rsid w:val="003A7C42"/>
    <w:rsid w:val="003A7ECF"/>
    <w:rsid w:val="003B13D1"/>
    <w:rsid w:val="003B1650"/>
    <w:rsid w:val="003B4010"/>
    <w:rsid w:val="003B45E7"/>
    <w:rsid w:val="003B4C8A"/>
    <w:rsid w:val="003B5034"/>
    <w:rsid w:val="003B54D5"/>
    <w:rsid w:val="003C0AFE"/>
    <w:rsid w:val="003C533D"/>
    <w:rsid w:val="003C6AE2"/>
    <w:rsid w:val="003C6FE8"/>
    <w:rsid w:val="003D13D8"/>
    <w:rsid w:val="003D2950"/>
    <w:rsid w:val="003D36DD"/>
    <w:rsid w:val="003D37F7"/>
    <w:rsid w:val="003D6321"/>
    <w:rsid w:val="003D7402"/>
    <w:rsid w:val="003E0846"/>
    <w:rsid w:val="003E1368"/>
    <w:rsid w:val="003E18F2"/>
    <w:rsid w:val="003E1A5B"/>
    <w:rsid w:val="003E43A6"/>
    <w:rsid w:val="003E4736"/>
    <w:rsid w:val="003E5402"/>
    <w:rsid w:val="003E6781"/>
    <w:rsid w:val="003E7223"/>
    <w:rsid w:val="003E7328"/>
    <w:rsid w:val="003F048E"/>
    <w:rsid w:val="003F0A05"/>
    <w:rsid w:val="003F1128"/>
    <w:rsid w:val="003F18B1"/>
    <w:rsid w:val="003F2847"/>
    <w:rsid w:val="003F46AA"/>
    <w:rsid w:val="003F46BE"/>
    <w:rsid w:val="003F73AD"/>
    <w:rsid w:val="004011A7"/>
    <w:rsid w:val="00401D80"/>
    <w:rsid w:val="004020E7"/>
    <w:rsid w:val="00402870"/>
    <w:rsid w:val="00405E21"/>
    <w:rsid w:val="00406945"/>
    <w:rsid w:val="00406D43"/>
    <w:rsid w:val="004071BB"/>
    <w:rsid w:val="004071F2"/>
    <w:rsid w:val="00410A27"/>
    <w:rsid w:val="0041165A"/>
    <w:rsid w:val="0041201C"/>
    <w:rsid w:val="00412E4C"/>
    <w:rsid w:val="0041316D"/>
    <w:rsid w:val="00413819"/>
    <w:rsid w:val="0041398E"/>
    <w:rsid w:val="00413ABC"/>
    <w:rsid w:val="00414748"/>
    <w:rsid w:val="004157B9"/>
    <w:rsid w:val="0041799A"/>
    <w:rsid w:val="00417BB3"/>
    <w:rsid w:val="00417CB8"/>
    <w:rsid w:val="00422447"/>
    <w:rsid w:val="0042295C"/>
    <w:rsid w:val="00422C74"/>
    <w:rsid w:val="00423020"/>
    <w:rsid w:val="00426D59"/>
    <w:rsid w:val="004277BE"/>
    <w:rsid w:val="00427DEF"/>
    <w:rsid w:val="004300C3"/>
    <w:rsid w:val="00430A9C"/>
    <w:rsid w:val="00433137"/>
    <w:rsid w:val="00434276"/>
    <w:rsid w:val="00434456"/>
    <w:rsid w:val="00434B36"/>
    <w:rsid w:val="00434FD7"/>
    <w:rsid w:val="00435AF3"/>
    <w:rsid w:val="00437076"/>
    <w:rsid w:val="00440554"/>
    <w:rsid w:val="004411A0"/>
    <w:rsid w:val="00441732"/>
    <w:rsid w:val="00441AB4"/>
    <w:rsid w:val="00441F69"/>
    <w:rsid w:val="00442A09"/>
    <w:rsid w:val="00443741"/>
    <w:rsid w:val="00444239"/>
    <w:rsid w:val="00445C48"/>
    <w:rsid w:val="00446123"/>
    <w:rsid w:val="00446793"/>
    <w:rsid w:val="0045035E"/>
    <w:rsid w:val="00450C43"/>
    <w:rsid w:val="004512EA"/>
    <w:rsid w:val="00454B4B"/>
    <w:rsid w:val="004550CC"/>
    <w:rsid w:val="00456518"/>
    <w:rsid w:val="004568A9"/>
    <w:rsid w:val="00457100"/>
    <w:rsid w:val="004611C6"/>
    <w:rsid w:val="00462303"/>
    <w:rsid w:val="00463178"/>
    <w:rsid w:val="00465710"/>
    <w:rsid w:val="0046586C"/>
    <w:rsid w:val="004661FC"/>
    <w:rsid w:val="0046642B"/>
    <w:rsid w:val="004664FB"/>
    <w:rsid w:val="004721DF"/>
    <w:rsid w:val="00472651"/>
    <w:rsid w:val="00472684"/>
    <w:rsid w:val="004734B5"/>
    <w:rsid w:val="004739C5"/>
    <w:rsid w:val="00473B39"/>
    <w:rsid w:val="004740AF"/>
    <w:rsid w:val="004748CB"/>
    <w:rsid w:val="00474A95"/>
    <w:rsid w:val="00474F2E"/>
    <w:rsid w:val="004767FA"/>
    <w:rsid w:val="0047691F"/>
    <w:rsid w:val="0047753C"/>
    <w:rsid w:val="0048081C"/>
    <w:rsid w:val="00480CE8"/>
    <w:rsid w:val="004824B0"/>
    <w:rsid w:val="004835EF"/>
    <w:rsid w:val="00483B41"/>
    <w:rsid w:val="00486651"/>
    <w:rsid w:val="004871EB"/>
    <w:rsid w:val="00487BBC"/>
    <w:rsid w:val="00487F95"/>
    <w:rsid w:val="00490332"/>
    <w:rsid w:val="00490C92"/>
    <w:rsid w:val="0049158C"/>
    <w:rsid w:val="0049241E"/>
    <w:rsid w:val="00494405"/>
    <w:rsid w:val="004947BA"/>
    <w:rsid w:val="00495766"/>
    <w:rsid w:val="00496319"/>
    <w:rsid w:val="0049681B"/>
    <w:rsid w:val="0049689B"/>
    <w:rsid w:val="0049760A"/>
    <w:rsid w:val="00497D63"/>
    <w:rsid w:val="004A0144"/>
    <w:rsid w:val="004A0E3F"/>
    <w:rsid w:val="004A26D8"/>
    <w:rsid w:val="004A298E"/>
    <w:rsid w:val="004A3629"/>
    <w:rsid w:val="004A397A"/>
    <w:rsid w:val="004A3B20"/>
    <w:rsid w:val="004A40A2"/>
    <w:rsid w:val="004A415A"/>
    <w:rsid w:val="004A4307"/>
    <w:rsid w:val="004A4D31"/>
    <w:rsid w:val="004A6C70"/>
    <w:rsid w:val="004A7BED"/>
    <w:rsid w:val="004A7CBF"/>
    <w:rsid w:val="004A7EAD"/>
    <w:rsid w:val="004B1664"/>
    <w:rsid w:val="004B1786"/>
    <w:rsid w:val="004B17BC"/>
    <w:rsid w:val="004B1909"/>
    <w:rsid w:val="004B1E38"/>
    <w:rsid w:val="004B2038"/>
    <w:rsid w:val="004B2CAD"/>
    <w:rsid w:val="004B3C54"/>
    <w:rsid w:val="004B523F"/>
    <w:rsid w:val="004B5B35"/>
    <w:rsid w:val="004B7E40"/>
    <w:rsid w:val="004C4C65"/>
    <w:rsid w:val="004C66FE"/>
    <w:rsid w:val="004C6C5F"/>
    <w:rsid w:val="004C77C0"/>
    <w:rsid w:val="004C7B13"/>
    <w:rsid w:val="004D19F6"/>
    <w:rsid w:val="004D31F6"/>
    <w:rsid w:val="004D3EEE"/>
    <w:rsid w:val="004D5AD1"/>
    <w:rsid w:val="004D5BE0"/>
    <w:rsid w:val="004D780E"/>
    <w:rsid w:val="004E132C"/>
    <w:rsid w:val="004E13A3"/>
    <w:rsid w:val="004E1CA4"/>
    <w:rsid w:val="004E2009"/>
    <w:rsid w:val="004E29E0"/>
    <w:rsid w:val="004E4800"/>
    <w:rsid w:val="004E4C4D"/>
    <w:rsid w:val="004E4FCF"/>
    <w:rsid w:val="004E603D"/>
    <w:rsid w:val="004E6BCB"/>
    <w:rsid w:val="004E7611"/>
    <w:rsid w:val="004E7F64"/>
    <w:rsid w:val="004E7F8E"/>
    <w:rsid w:val="004F0948"/>
    <w:rsid w:val="004F2754"/>
    <w:rsid w:val="004F304C"/>
    <w:rsid w:val="004F3A1E"/>
    <w:rsid w:val="004F4939"/>
    <w:rsid w:val="004F51D8"/>
    <w:rsid w:val="004F65EE"/>
    <w:rsid w:val="004F7258"/>
    <w:rsid w:val="00500999"/>
    <w:rsid w:val="00501243"/>
    <w:rsid w:val="00502D3B"/>
    <w:rsid w:val="00503D48"/>
    <w:rsid w:val="00503EF2"/>
    <w:rsid w:val="00504BFF"/>
    <w:rsid w:val="00504CFC"/>
    <w:rsid w:val="00505881"/>
    <w:rsid w:val="00507922"/>
    <w:rsid w:val="00511048"/>
    <w:rsid w:val="00511819"/>
    <w:rsid w:val="00512B1F"/>
    <w:rsid w:val="005130B6"/>
    <w:rsid w:val="005132B6"/>
    <w:rsid w:val="00513C28"/>
    <w:rsid w:val="0051478A"/>
    <w:rsid w:val="00515757"/>
    <w:rsid w:val="00517106"/>
    <w:rsid w:val="00517499"/>
    <w:rsid w:val="005215C4"/>
    <w:rsid w:val="005225A5"/>
    <w:rsid w:val="00523448"/>
    <w:rsid w:val="00524A6A"/>
    <w:rsid w:val="00525468"/>
    <w:rsid w:val="00525F7D"/>
    <w:rsid w:val="0052709B"/>
    <w:rsid w:val="0052734C"/>
    <w:rsid w:val="00527471"/>
    <w:rsid w:val="005309E4"/>
    <w:rsid w:val="005329A9"/>
    <w:rsid w:val="00532B66"/>
    <w:rsid w:val="00532F69"/>
    <w:rsid w:val="005330B6"/>
    <w:rsid w:val="0053352E"/>
    <w:rsid w:val="0053480D"/>
    <w:rsid w:val="0053497D"/>
    <w:rsid w:val="0053590A"/>
    <w:rsid w:val="005362B9"/>
    <w:rsid w:val="00536601"/>
    <w:rsid w:val="005371F2"/>
    <w:rsid w:val="0053724B"/>
    <w:rsid w:val="00537898"/>
    <w:rsid w:val="00537E4E"/>
    <w:rsid w:val="00540E20"/>
    <w:rsid w:val="0054247B"/>
    <w:rsid w:val="00542EE6"/>
    <w:rsid w:val="00544162"/>
    <w:rsid w:val="005451EC"/>
    <w:rsid w:val="00545D61"/>
    <w:rsid w:val="00546D72"/>
    <w:rsid w:val="005473A2"/>
    <w:rsid w:val="00547E8E"/>
    <w:rsid w:val="00550175"/>
    <w:rsid w:val="00550C7B"/>
    <w:rsid w:val="00551713"/>
    <w:rsid w:val="00551775"/>
    <w:rsid w:val="00551C32"/>
    <w:rsid w:val="00552672"/>
    <w:rsid w:val="00553A15"/>
    <w:rsid w:val="00553CE2"/>
    <w:rsid w:val="005542CD"/>
    <w:rsid w:val="005552C3"/>
    <w:rsid w:val="0055577B"/>
    <w:rsid w:val="0055607B"/>
    <w:rsid w:val="005569A7"/>
    <w:rsid w:val="0055742E"/>
    <w:rsid w:val="005604E4"/>
    <w:rsid w:val="00560ABD"/>
    <w:rsid w:val="00560C5C"/>
    <w:rsid w:val="00564639"/>
    <w:rsid w:val="00566670"/>
    <w:rsid w:val="00566BDC"/>
    <w:rsid w:val="00567BFF"/>
    <w:rsid w:val="00567C21"/>
    <w:rsid w:val="00570598"/>
    <w:rsid w:val="005709F9"/>
    <w:rsid w:val="00570A32"/>
    <w:rsid w:val="005727A7"/>
    <w:rsid w:val="00574E0F"/>
    <w:rsid w:val="00575285"/>
    <w:rsid w:val="00575959"/>
    <w:rsid w:val="0057729B"/>
    <w:rsid w:val="005810D5"/>
    <w:rsid w:val="00583ABB"/>
    <w:rsid w:val="00583B85"/>
    <w:rsid w:val="00583CA5"/>
    <w:rsid w:val="00583D64"/>
    <w:rsid w:val="00584933"/>
    <w:rsid w:val="005865BB"/>
    <w:rsid w:val="0058718A"/>
    <w:rsid w:val="00590E01"/>
    <w:rsid w:val="00591447"/>
    <w:rsid w:val="00591546"/>
    <w:rsid w:val="00591997"/>
    <w:rsid w:val="005971FA"/>
    <w:rsid w:val="00597348"/>
    <w:rsid w:val="00597AD3"/>
    <w:rsid w:val="005A0735"/>
    <w:rsid w:val="005A0B2C"/>
    <w:rsid w:val="005A1C5D"/>
    <w:rsid w:val="005A2580"/>
    <w:rsid w:val="005A402A"/>
    <w:rsid w:val="005A6325"/>
    <w:rsid w:val="005A6DA1"/>
    <w:rsid w:val="005B0634"/>
    <w:rsid w:val="005B0829"/>
    <w:rsid w:val="005B0C32"/>
    <w:rsid w:val="005B23A5"/>
    <w:rsid w:val="005B288E"/>
    <w:rsid w:val="005B2F27"/>
    <w:rsid w:val="005B38B5"/>
    <w:rsid w:val="005B3ED2"/>
    <w:rsid w:val="005B4AC4"/>
    <w:rsid w:val="005B4D45"/>
    <w:rsid w:val="005B4EE6"/>
    <w:rsid w:val="005B58CA"/>
    <w:rsid w:val="005B7BB6"/>
    <w:rsid w:val="005C00A8"/>
    <w:rsid w:val="005C159E"/>
    <w:rsid w:val="005C15B6"/>
    <w:rsid w:val="005C304E"/>
    <w:rsid w:val="005C3126"/>
    <w:rsid w:val="005C3420"/>
    <w:rsid w:val="005C343D"/>
    <w:rsid w:val="005C407E"/>
    <w:rsid w:val="005C4F95"/>
    <w:rsid w:val="005C7C14"/>
    <w:rsid w:val="005D088F"/>
    <w:rsid w:val="005D0FEA"/>
    <w:rsid w:val="005D33A4"/>
    <w:rsid w:val="005D3942"/>
    <w:rsid w:val="005D5079"/>
    <w:rsid w:val="005D5295"/>
    <w:rsid w:val="005D62D7"/>
    <w:rsid w:val="005D674D"/>
    <w:rsid w:val="005D7C86"/>
    <w:rsid w:val="005E0018"/>
    <w:rsid w:val="005E0218"/>
    <w:rsid w:val="005E1E60"/>
    <w:rsid w:val="005E1E84"/>
    <w:rsid w:val="005E20AB"/>
    <w:rsid w:val="005E2323"/>
    <w:rsid w:val="005E239B"/>
    <w:rsid w:val="005E3352"/>
    <w:rsid w:val="005E33DF"/>
    <w:rsid w:val="005E3FC8"/>
    <w:rsid w:val="005E40A7"/>
    <w:rsid w:val="005E53BA"/>
    <w:rsid w:val="005E570D"/>
    <w:rsid w:val="005E5BC0"/>
    <w:rsid w:val="005E69EE"/>
    <w:rsid w:val="005E75AD"/>
    <w:rsid w:val="005E7C75"/>
    <w:rsid w:val="005F1152"/>
    <w:rsid w:val="005F4DF5"/>
    <w:rsid w:val="005F52A0"/>
    <w:rsid w:val="005F5391"/>
    <w:rsid w:val="005F5A16"/>
    <w:rsid w:val="005F66D7"/>
    <w:rsid w:val="005F6EE3"/>
    <w:rsid w:val="0060352D"/>
    <w:rsid w:val="0060713E"/>
    <w:rsid w:val="006101BA"/>
    <w:rsid w:val="0061216B"/>
    <w:rsid w:val="00612720"/>
    <w:rsid w:val="00612BE8"/>
    <w:rsid w:val="00613390"/>
    <w:rsid w:val="00614A71"/>
    <w:rsid w:val="0061550C"/>
    <w:rsid w:val="00616CA3"/>
    <w:rsid w:val="00617BDE"/>
    <w:rsid w:val="00617E62"/>
    <w:rsid w:val="006203E7"/>
    <w:rsid w:val="0062160C"/>
    <w:rsid w:val="00621BFD"/>
    <w:rsid w:val="0062244E"/>
    <w:rsid w:val="006225B1"/>
    <w:rsid w:val="00622CD3"/>
    <w:rsid w:val="00624D4D"/>
    <w:rsid w:val="0062660C"/>
    <w:rsid w:val="006268A9"/>
    <w:rsid w:val="00626B9B"/>
    <w:rsid w:val="00626CD5"/>
    <w:rsid w:val="00626CED"/>
    <w:rsid w:val="00626E60"/>
    <w:rsid w:val="00626EBC"/>
    <w:rsid w:val="006276AE"/>
    <w:rsid w:val="00627C31"/>
    <w:rsid w:val="0063060E"/>
    <w:rsid w:val="00630A23"/>
    <w:rsid w:val="00631587"/>
    <w:rsid w:val="00632442"/>
    <w:rsid w:val="00632A0F"/>
    <w:rsid w:val="00633587"/>
    <w:rsid w:val="00633A0C"/>
    <w:rsid w:val="006345D9"/>
    <w:rsid w:val="006347C7"/>
    <w:rsid w:val="006357AE"/>
    <w:rsid w:val="00635A4F"/>
    <w:rsid w:val="0063638C"/>
    <w:rsid w:val="00636E35"/>
    <w:rsid w:val="00640639"/>
    <w:rsid w:val="006412BC"/>
    <w:rsid w:val="00641540"/>
    <w:rsid w:val="006431F9"/>
    <w:rsid w:val="00643DDB"/>
    <w:rsid w:val="00644300"/>
    <w:rsid w:val="00645188"/>
    <w:rsid w:val="0065243E"/>
    <w:rsid w:val="0065344E"/>
    <w:rsid w:val="006538CF"/>
    <w:rsid w:val="006555B6"/>
    <w:rsid w:val="00655E74"/>
    <w:rsid w:val="0065723B"/>
    <w:rsid w:val="0065734E"/>
    <w:rsid w:val="00662091"/>
    <w:rsid w:val="00662168"/>
    <w:rsid w:val="006629EA"/>
    <w:rsid w:val="00663670"/>
    <w:rsid w:val="00664415"/>
    <w:rsid w:val="00664EF5"/>
    <w:rsid w:val="0066565F"/>
    <w:rsid w:val="00665BA8"/>
    <w:rsid w:val="0066681D"/>
    <w:rsid w:val="00666FDE"/>
    <w:rsid w:val="00667433"/>
    <w:rsid w:val="0067090B"/>
    <w:rsid w:val="00671E04"/>
    <w:rsid w:val="00672EB7"/>
    <w:rsid w:val="006737C4"/>
    <w:rsid w:val="00675D55"/>
    <w:rsid w:val="006766AD"/>
    <w:rsid w:val="00676AB0"/>
    <w:rsid w:val="00677B41"/>
    <w:rsid w:val="00685091"/>
    <w:rsid w:val="00690396"/>
    <w:rsid w:val="006903AC"/>
    <w:rsid w:val="006911F1"/>
    <w:rsid w:val="0069120A"/>
    <w:rsid w:val="006915B6"/>
    <w:rsid w:val="00691D4D"/>
    <w:rsid w:val="00691D86"/>
    <w:rsid w:val="00691F63"/>
    <w:rsid w:val="006948D6"/>
    <w:rsid w:val="006948E9"/>
    <w:rsid w:val="00694911"/>
    <w:rsid w:val="00695B1D"/>
    <w:rsid w:val="006965CB"/>
    <w:rsid w:val="00696A9F"/>
    <w:rsid w:val="006A0326"/>
    <w:rsid w:val="006A0E0E"/>
    <w:rsid w:val="006A240C"/>
    <w:rsid w:val="006A2482"/>
    <w:rsid w:val="006A3FD7"/>
    <w:rsid w:val="006A5BCD"/>
    <w:rsid w:val="006A5E28"/>
    <w:rsid w:val="006B0544"/>
    <w:rsid w:val="006B1E31"/>
    <w:rsid w:val="006B2469"/>
    <w:rsid w:val="006B2B98"/>
    <w:rsid w:val="006B51D8"/>
    <w:rsid w:val="006B576C"/>
    <w:rsid w:val="006C074D"/>
    <w:rsid w:val="006C078E"/>
    <w:rsid w:val="006C1006"/>
    <w:rsid w:val="006C1B25"/>
    <w:rsid w:val="006C1DDC"/>
    <w:rsid w:val="006C2C79"/>
    <w:rsid w:val="006C38AF"/>
    <w:rsid w:val="006C3C50"/>
    <w:rsid w:val="006C4CAF"/>
    <w:rsid w:val="006C54C6"/>
    <w:rsid w:val="006C5F2E"/>
    <w:rsid w:val="006C625A"/>
    <w:rsid w:val="006C633B"/>
    <w:rsid w:val="006C6986"/>
    <w:rsid w:val="006C6B63"/>
    <w:rsid w:val="006D06E6"/>
    <w:rsid w:val="006D0BE1"/>
    <w:rsid w:val="006D0CA7"/>
    <w:rsid w:val="006D0CAC"/>
    <w:rsid w:val="006D0F35"/>
    <w:rsid w:val="006D18C5"/>
    <w:rsid w:val="006D2742"/>
    <w:rsid w:val="006D3611"/>
    <w:rsid w:val="006D432B"/>
    <w:rsid w:val="006D4617"/>
    <w:rsid w:val="006D5C23"/>
    <w:rsid w:val="006D7371"/>
    <w:rsid w:val="006D7740"/>
    <w:rsid w:val="006D7F34"/>
    <w:rsid w:val="006E074B"/>
    <w:rsid w:val="006E084E"/>
    <w:rsid w:val="006E1CE0"/>
    <w:rsid w:val="006E578A"/>
    <w:rsid w:val="006E60A9"/>
    <w:rsid w:val="006E62F6"/>
    <w:rsid w:val="006E6B49"/>
    <w:rsid w:val="006F1965"/>
    <w:rsid w:val="006F1DDC"/>
    <w:rsid w:val="006F27B0"/>
    <w:rsid w:val="006F494B"/>
    <w:rsid w:val="006F60B2"/>
    <w:rsid w:val="006F689A"/>
    <w:rsid w:val="0070019E"/>
    <w:rsid w:val="0070065F"/>
    <w:rsid w:val="00700A8C"/>
    <w:rsid w:val="00700DA1"/>
    <w:rsid w:val="007016A9"/>
    <w:rsid w:val="00701BE8"/>
    <w:rsid w:val="007047F0"/>
    <w:rsid w:val="0070698A"/>
    <w:rsid w:val="00706E1B"/>
    <w:rsid w:val="007106AF"/>
    <w:rsid w:val="0071173D"/>
    <w:rsid w:val="007134F7"/>
    <w:rsid w:val="00714EC8"/>
    <w:rsid w:val="007158C9"/>
    <w:rsid w:val="00715BEF"/>
    <w:rsid w:val="00716839"/>
    <w:rsid w:val="007200AC"/>
    <w:rsid w:val="0072067A"/>
    <w:rsid w:val="00720EEF"/>
    <w:rsid w:val="007214D5"/>
    <w:rsid w:val="007217E3"/>
    <w:rsid w:val="00722372"/>
    <w:rsid w:val="0072435C"/>
    <w:rsid w:val="007249FD"/>
    <w:rsid w:val="007255C3"/>
    <w:rsid w:val="007269A4"/>
    <w:rsid w:val="00730D53"/>
    <w:rsid w:val="0073456A"/>
    <w:rsid w:val="007354C5"/>
    <w:rsid w:val="007359B2"/>
    <w:rsid w:val="00735ACA"/>
    <w:rsid w:val="00735F34"/>
    <w:rsid w:val="007368B4"/>
    <w:rsid w:val="00736BDB"/>
    <w:rsid w:val="00737A62"/>
    <w:rsid w:val="00742D0A"/>
    <w:rsid w:val="00742FCE"/>
    <w:rsid w:val="0074342A"/>
    <w:rsid w:val="00743901"/>
    <w:rsid w:val="00743D26"/>
    <w:rsid w:val="00745470"/>
    <w:rsid w:val="00746D7E"/>
    <w:rsid w:val="00746D95"/>
    <w:rsid w:val="007504CA"/>
    <w:rsid w:val="0075134E"/>
    <w:rsid w:val="00752C87"/>
    <w:rsid w:val="007537D2"/>
    <w:rsid w:val="007547F5"/>
    <w:rsid w:val="0075618D"/>
    <w:rsid w:val="007571C9"/>
    <w:rsid w:val="0075733D"/>
    <w:rsid w:val="00757976"/>
    <w:rsid w:val="00757B94"/>
    <w:rsid w:val="007618C6"/>
    <w:rsid w:val="0076335A"/>
    <w:rsid w:val="00764B38"/>
    <w:rsid w:val="00765890"/>
    <w:rsid w:val="007702EE"/>
    <w:rsid w:val="007715B0"/>
    <w:rsid w:val="00771C70"/>
    <w:rsid w:val="00771CB5"/>
    <w:rsid w:val="007731B4"/>
    <w:rsid w:val="00776750"/>
    <w:rsid w:val="00777E75"/>
    <w:rsid w:val="0078001B"/>
    <w:rsid w:val="00780039"/>
    <w:rsid w:val="00780FE8"/>
    <w:rsid w:val="00781FE4"/>
    <w:rsid w:val="00782514"/>
    <w:rsid w:val="0078324E"/>
    <w:rsid w:val="007847C8"/>
    <w:rsid w:val="0078549B"/>
    <w:rsid w:val="007854BC"/>
    <w:rsid w:val="00785D16"/>
    <w:rsid w:val="00787266"/>
    <w:rsid w:val="00787C97"/>
    <w:rsid w:val="00794160"/>
    <w:rsid w:val="00794CE4"/>
    <w:rsid w:val="00795265"/>
    <w:rsid w:val="00795DE3"/>
    <w:rsid w:val="00796ECF"/>
    <w:rsid w:val="007979AC"/>
    <w:rsid w:val="00797FB1"/>
    <w:rsid w:val="007A04EF"/>
    <w:rsid w:val="007A05E7"/>
    <w:rsid w:val="007A19DE"/>
    <w:rsid w:val="007A1F0E"/>
    <w:rsid w:val="007A2058"/>
    <w:rsid w:val="007A2769"/>
    <w:rsid w:val="007A446C"/>
    <w:rsid w:val="007A5598"/>
    <w:rsid w:val="007A67D1"/>
    <w:rsid w:val="007A6ED2"/>
    <w:rsid w:val="007A7902"/>
    <w:rsid w:val="007B2A54"/>
    <w:rsid w:val="007B3CFE"/>
    <w:rsid w:val="007B5281"/>
    <w:rsid w:val="007B5BEA"/>
    <w:rsid w:val="007B6279"/>
    <w:rsid w:val="007B7C46"/>
    <w:rsid w:val="007C02A3"/>
    <w:rsid w:val="007C1A96"/>
    <w:rsid w:val="007C1B4E"/>
    <w:rsid w:val="007C2837"/>
    <w:rsid w:val="007C2DCC"/>
    <w:rsid w:val="007C2EAE"/>
    <w:rsid w:val="007C3026"/>
    <w:rsid w:val="007C3668"/>
    <w:rsid w:val="007C45FB"/>
    <w:rsid w:val="007C4838"/>
    <w:rsid w:val="007C48EA"/>
    <w:rsid w:val="007C5047"/>
    <w:rsid w:val="007C525B"/>
    <w:rsid w:val="007C5832"/>
    <w:rsid w:val="007C652D"/>
    <w:rsid w:val="007C6869"/>
    <w:rsid w:val="007C6B62"/>
    <w:rsid w:val="007C74CF"/>
    <w:rsid w:val="007C7634"/>
    <w:rsid w:val="007C7653"/>
    <w:rsid w:val="007D0705"/>
    <w:rsid w:val="007D0AC9"/>
    <w:rsid w:val="007D255C"/>
    <w:rsid w:val="007D2DD7"/>
    <w:rsid w:val="007D45A6"/>
    <w:rsid w:val="007D5A48"/>
    <w:rsid w:val="007D679E"/>
    <w:rsid w:val="007D6923"/>
    <w:rsid w:val="007D6A93"/>
    <w:rsid w:val="007D7236"/>
    <w:rsid w:val="007D74E9"/>
    <w:rsid w:val="007D7653"/>
    <w:rsid w:val="007E0757"/>
    <w:rsid w:val="007E538A"/>
    <w:rsid w:val="007E62C9"/>
    <w:rsid w:val="007E65D9"/>
    <w:rsid w:val="007E766C"/>
    <w:rsid w:val="007E7F46"/>
    <w:rsid w:val="007F1655"/>
    <w:rsid w:val="007F1BF0"/>
    <w:rsid w:val="007F42D4"/>
    <w:rsid w:val="007F48A4"/>
    <w:rsid w:val="007F7F6B"/>
    <w:rsid w:val="008001A5"/>
    <w:rsid w:val="00801BF7"/>
    <w:rsid w:val="008030BA"/>
    <w:rsid w:val="008062B3"/>
    <w:rsid w:val="008067A4"/>
    <w:rsid w:val="00807B64"/>
    <w:rsid w:val="00810BD5"/>
    <w:rsid w:val="00810DED"/>
    <w:rsid w:val="008112E8"/>
    <w:rsid w:val="00813C48"/>
    <w:rsid w:val="00814309"/>
    <w:rsid w:val="008146E2"/>
    <w:rsid w:val="00814AB9"/>
    <w:rsid w:val="00814F41"/>
    <w:rsid w:val="00816984"/>
    <w:rsid w:val="00820DAB"/>
    <w:rsid w:val="00823890"/>
    <w:rsid w:val="00823FC7"/>
    <w:rsid w:val="00824213"/>
    <w:rsid w:val="008249CC"/>
    <w:rsid w:val="00826493"/>
    <w:rsid w:val="0082780C"/>
    <w:rsid w:val="00830348"/>
    <w:rsid w:val="00830723"/>
    <w:rsid w:val="00831462"/>
    <w:rsid w:val="00831FE2"/>
    <w:rsid w:val="00832070"/>
    <w:rsid w:val="0083258F"/>
    <w:rsid w:val="00833A75"/>
    <w:rsid w:val="00833E23"/>
    <w:rsid w:val="00834949"/>
    <w:rsid w:val="008358BB"/>
    <w:rsid w:val="00835B32"/>
    <w:rsid w:val="00836BDB"/>
    <w:rsid w:val="00836F6F"/>
    <w:rsid w:val="008370BC"/>
    <w:rsid w:val="00837E5E"/>
    <w:rsid w:val="00840A9E"/>
    <w:rsid w:val="00841983"/>
    <w:rsid w:val="00841E89"/>
    <w:rsid w:val="0084267F"/>
    <w:rsid w:val="0084295F"/>
    <w:rsid w:val="00842B30"/>
    <w:rsid w:val="00843934"/>
    <w:rsid w:val="00843CA6"/>
    <w:rsid w:val="00845305"/>
    <w:rsid w:val="008454B4"/>
    <w:rsid w:val="008479DA"/>
    <w:rsid w:val="00851A2A"/>
    <w:rsid w:val="00852C31"/>
    <w:rsid w:val="0085328C"/>
    <w:rsid w:val="0085369C"/>
    <w:rsid w:val="008537C8"/>
    <w:rsid w:val="00853BD2"/>
    <w:rsid w:val="00854272"/>
    <w:rsid w:val="00854BA4"/>
    <w:rsid w:val="00855FD4"/>
    <w:rsid w:val="008572A9"/>
    <w:rsid w:val="00860496"/>
    <w:rsid w:val="00861583"/>
    <w:rsid w:val="00861721"/>
    <w:rsid w:val="00861760"/>
    <w:rsid w:val="00861878"/>
    <w:rsid w:val="008618B2"/>
    <w:rsid w:val="0086258F"/>
    <w:rsid w:val="008626D9"/>
    <w:rsid w:val="00863231"/>
    <w:rsid w:val="00863D55"/>
    <w:rsid w:val="008651B6"/>
    <w:rsid w:val="00865FCF"/>
    <w:rsid w:val="00870610"/>
    <w:rsid w:val="008711B3"/>
    <w:rsid w:val="008738EF"/>
    <w:rsid w:val="008740AE"/>
    <w:rsid w:val="008741E3"/>
    <w:rsid w:val="008748F2"/>
    <w:rsid w:val="00874AA5"/>
    <w:rsid w:val="00874B53"/>
    <w:rsid w:val="00875EE1"/>
    <w:rsid w:val="008761A8"/>
    <w:rsid w:val="008773F2"/>
    <w:rsid w:val="00877B20"/>
    <w:rsid w:val="00881272"/>
    <w:rsid w:val="00881BDE"/>
    <w:rsid w:val="00881FDC"/>
    <w:rsid w:val="00882608"/>
    <w:rsid w:val="00882743"/>
    <w:rsid w:val="00882E39"/>
    <w:rsid w:val="00883104"/>
    <w:rsid w:val="0088342C"/>
    <w:rsid w:val="0088445A"/>
    <w:rsid w:val="00884BB2"/>
    <w:rsid w:val="00890EEF"/>
    <w:rsid w:val="00890F9E"/>
    <w:rsid w:val="00891B99"/>
    <w:rsid w:val="00893406"/>
    <w:rsid w:val="008946FF"/>
    <w:rsid w:val="00894716"/>
    <w:rsid w:val="008949F2"/>
    <w:rsid w:val="00894DEA"/>
    <w:rsid w:val="008954F5"/>
    <w:rsid w:val="00895543"/>
    <w:rsid w:val="00895773"/>
    <w:rsid w:val="00895962"/>
    <w:rsid w:val="00896C14"/>
    <w:rsid w:val="008A0126"/>
    <w:rsid w:val="008A0947"/>
    <w:rsid w:val="008A150B"/>
    <w:rsid w:val="008A1771"/>
    <w:rsid w:val="008A181A"/>
    <w:rsid w:val="008A2874"/>
    <w:rsid w:val="008A2EF9"/>
    <w:rsid w:val="008A3E90"/>
    <w:rsid w:val="008A4091"/>
    <w:rsid w:val="008A4C95"/>
    <w:rsid w:val="008A5AD8"/>
    <w:rsid w:val="008A7637"/>
    <w:rsid w:val="008B0BE0"/>
    <w:rsid w:val="008B3DC1"/>
    <w:rsid w:val="008B4A29"/>
    <w:rsid w:val="008B4FB2"/>
    <w:rsid w:val="008B6194"/>
    <w:rsid w:val="008B686E"/>
    <w:rsid w:val="008B755D"/>
    <w:rsid w:val="008C1B32"/>
    <w:rsid w:val="008C4541"/>
    <w:rsid w:val="008C4926"/>
    <w:rsid w:val="008C58A1"/>
    <w:rsid w:val="008C67FE"/>
    <w:rsid w:val="008C6F4C"/>
    <w:rsid w:val="008C7B05"/>
    <w:rsid w:val="008C7B27"/>
    <w:rsid w:val="008D2611"/>
    <w:rsid w:val="008D2D10"/>
    <w:rsid w:val="008D39C6"/>
    <w:rsid w:val="008D42C0"/>
    <w:rsid w:val="008D557F"/>
    <w:rsid w:val="008D5BB7"/>
    <w:rsid w:val="008D63E8"/>
    <w:rsid w:val="008E0754"/>
    <w:rsid w:val="008E1F0C"/>
    <w:rsid w:val="008E2EC5"/>
    <w:rsid w:val="008E3013"/>
    <w:rsid w:val="008E55DE"/>
    <w:rsid w:val="008E60F0"/>
    <w:rsid w:val="008E66D2"/>
    <w:rsid w:val="008E7614"/>
    <w:rsid w:val="008E78FC"/>
    <w:rsid w:val="008E7C57"/>
    <w:rsid w:val="008F02AE"/>
    <w:rsid w:val="008F093E"/>
    <w:rsid w:val="008F19E5"/>
    <w:rsid w:val="008F1BED"/>
    <w:rsid w:val="008F277A"/>
    <w:rsid w:val="008F2CCD"/>
    <w:rsid w:val="008F2FE8"/>
    <w:rsid w:val="008F3790"/>
    <w:rsid w:val="008F4477"/>
    <w:rsid w:val="008F560B"/>
    <w:rsid w:val="008F5856"/>
    <w:rsid w:val="008F5E70"/>
    <w:rsid w:val="008F6AB4"/>
    <w:rsid w:val="008F788B"/>
    <w:rsid w:val="008F7B5B"/>
    <w:rsid w:val="00900CF5"/>
    <w:rsid w:val="00901066"/>
    <w:rsid w:val="009015D0"/>
    <w:rsid w:val="009017A6"/>
    <w:rsid w:val="009027A3"/>
    <w:rsid w:val="00902A67"/>
    <w:rsid w:val="00903396"/>
    <w:rsid w:val="00903E63"/>
    <w:rsid w:val="0090653B"/>
    <w:rsid w:val="00907170"/>
    <w:rsid w:val="00907B43"/>
    <w:rsid w:val="00910575"/>
    <w:rsid w:val="009105F1"/>
    <w:rsid w:val="00910A78"/>
    <w:rsid w:val="00913A48"/>
    <w:rsid w:val="00913CCD"/>
    <w:rsid w:val="00915AD5"/>
    <w:rsid w:val="00915FF6"/>
    <w:rsid w:val="009172A2"/>
    <w:rsid w:val="00917949"/>
    <w:rsid w:val="00921E2A"/>
    <w:rsid w:val="00922A76"/>
    <w:rsid w:val="00922C9A"/>
    <w:rsid w:val="00922E2D"/>
    <w:rsid w:val="009232A1"/>
    <w:rsid w:val="0092406C"/>
    <w:rsid w:val="0092464C"/>
    <w:rsid w:val="00924C65"/>
    <w:rsid w:val="00924C7F"/>
    <w:rsid w:val="00926711"/>
    <w:rsid w:val="00927994"/>
    <w:rsid w:val="00927FD8"/>
    <w:rsid w:val="00930FF5"/>
    <w:rsid w:val="00932644"/>
    <w:rsid w:val="00933D75"/>
    <w:rsid w:val="0093506D"/>
    <w:rsid w:val="00935ADB"/>
    <w:rsid w:val="00935CD4"/>
    <w:rsid w:val="00941C89"/>
    <w:rsid w:val="0094369F"/>
    <w:rsid w:val="0094458A"/>
    <w:rsid w:val="0094585B"/>
    <w:rsid w:val="009466F0"/>
    <w:rsid w:val="009473F5"/>
    <w:rsid w:val="00947862"/>
    <w:rsid w:val="0095040D"/>
    <w:rsid w:val="009504CA"/>
    <w:rsid w:val="00950509"/>
    <w:rsid w:val="00950F92"/>
    <w:rsid w:val="009513F6"/>
    <w:rsid w:val="009519FE"/>
    <w:rsid w:val="00951A16"/>
    <w:rsid w:val="00952872"/>
    <w:rsid w:val="009531D1"/>
    <w:rsid w:val="0095334A"/>
    <w:rsid w:val="00954FA5"/>
    <w:rsid w:val="00956294"/>
    <w:rsid w:val="00957774"/>
    <w:rsid w:val="009600CB"/>
    <w:rsid w:val="00960A45"/>
    <w:rsid w:val="009612AE"/>
    <w:rsid w:val="00961EDA"/>
    <w:rsid w:val="009630E4"/>
    <w:rsid w:val="00965387"/>
    <w:rsid w:val="00965525"/>
    <w:rsid w:val="00965EA5"/>
    <w:rsid w:val="00966327"/>
    <w:rsid w:val="00966364"/>
    <w:rsid w:val="009702DB"/>
    <w:rsid w:val="00971976"/>
    <w:rsid w:val="00972EB3"/>
    <w:rsid w:val="00973868"/>
    <w:rsid w:val="00973961"/>
    <w:rsid w:val="00974A98"/>
    <w:rsid w:val="009769E8"/>
    <w:rsid w:val="00977245"/>
    <w:rsid w:val="00977902"/>
    <w:rsid w:val="00980552"/>
    <w:rsid w:val="00980B0D"/>
    <w:rsid w:val="00980B42"/>
    <w:rsid w:val="009814A7"/>
    <w:rsid w:val="00981CB7"/>
    <w:rsid w:val="00981FAA"/>
    <w:rsid w:val="00982B43"/>
    <w:rsid w:val="00983394"/>
    <w:rsid w:val="0098608D"/>
    <w:rsid w:val="00986936"/>
    <w:rsid w:val="00986DCD"/>
    <w:rsid w:val="00990257"/>
    <w:rsid w:val="0099083D"/>
    <w:rsid w:val="00992844"/>
    <w:rsid w:val="009930DE"/>
    <w:rsid w:val="00994BF0"/>
    <w:rsid w:val="009963F9"/>
    <w:rsid w:val="009976F4"/>
    <w:rsid w:val="009A075D"/>
    <w:rsid w:val="009A0C98"/>
    <w:rsid w:val="009A218C"/>
    <w:rsid w:val="009A38ED"/>
    <w:rsid w:val="009A3F54"/>
    <w:rsid w:val="009A4C7D"/>
    <w:rsid w:val="009A51D1"/>
    <w:rsid w:val="009A525E"/>
    <w:rsid w:val="009A57A0"/>
    <w:rsid w:val="009A59D2"/>
    <w:rsid w:val="009A5D39"/>
    <w:rsid w:val="009A677B"/>
    <w:rsid w:val="009B0971"/>
    <w:rsid w:val="009B1809"/>
    <w:rsid w:val="009B4A6D"/>
    <w:rsid w:val="009B693E"/>
    <w:rsid w:val="009C03AB"/>
    <w:rsid w:val="009C6D0D"/>
    <w:rsid w:val="009C7E8F"/>
    <w:rsid w:val="009D158D"/>
    <w:rsid w:val="009D29E8"/>
    <w:rsid w:val="009D47D7"/>
    <w:rsid w:val="009D6A02"/>
    <w:rsid w:val="009D7F20"/>
    <w:rsid w:val="009E04CF"/>
    <w:rsid w:val="009E0BEF"/>
    <w:rsid w:val="009E0EB6"/>
    <w:rsid w:val="009E1DD5"/>
    <w:rsid w:val="009E237F"/>
    <w:rsid w:val="009E3590"/>
    <w:rsid w:val="009E65C4"/>
    <w:rsid w:val="009E6AFD"/>
    <w:rsid w:val="009E6D2F"/>
    <w:rsid w:val="009F1022"/>
    <w:rsid w:val="009F106C"/>
    <w:rsid w:val="009F1D47"/>
    <w:rsid w:val="009F249D"/>
    <w:rsid w:val="009F3153"/>
    <w:rsid w:val="009F3515"/>
    <w:rsid w:val="009F3D22"/>
    <w:rsid w:val="009F4310"/>
    <w:rsid w:val="009F50A5"/>
    <w:rsid w:val="009F5EAE"/>
    <w:rsid w:val="009F6A54"/>
    <w:rsid w:val="009F7DC9"/>
    <w:rsid w:val="00A01660"/>
    <w:rsid w:val="00A0195F"/>
    <w:rsid w:val="00A02C8A"/>
    <w:rsid w:val="00A02DF0"/>
    <w:rsid w:val="00A037B3"/>
    <w:rsid w:val="00A03FA0"/>
    <w:rsid w:val="00A04034"/>
    <w:rsid w:val="00A053CD"/>
    <w:rsid w:val="00A05DFA"/>
    <w:rsid w:val="00A0757B"/>
    <w:rsid w:val="00A0792B"/>
    <w:rsid w:val="00A07C7A"/>
    <w:rsid w:val="00A100E5"/>
    <w:rsid w:val="00A10B77"/>
    <w:rsid w:val="00A11309"/>
    <w:rsid w:val="00A13B7B"/>
    <w:rsid w:val="00A140FB"/>
    <w:rsid w:val="00A17406"/>
    <w:rsid w:val="00A17C2B"/>
    <w:rsid w:val="00A20230"/>
    <w:rsid w:val="00A203B0"/>
    <w:rsid w:val="00A21502"/>
    <w:rsid w:val="00A21A17"/>
    <w:rsid w:val="00A21D29"/>
    <w:rsid w:val="00A22AD2"/>
    <w:rsid w:val="00A22FC0"/>
    <w:rsid w:val="00A232ED"/>
    <w:rsid w:val="00A23D7E"/>
    <w:rsid w:val="00A24A55"/>
    <w:rsid w:val="00A2515D"/>
    <w:rsid w:val="00A30323"/>
    <w:rsid w:val="00A306EC"/>
    <w:rsid w:val="00A30FC6"/>
    <w:rsid w:val="00A3167F"/>
    <w:rsid w:val="00A32036"/>
    <w:rsid w:val="00A32096"/>
    <w:rsid w:val="00A3254E"/>
    <w:rsid w:val="00A3263C"/>
    <w:rsid w:val="00A335FE"/>
    <w:rsid w:val="00A354A8"/>
    <w:rsid w:val="00A36098"/>
    <w:rsid w:val="00A36B53"/>
    <w:rsid w:val="00A40C4C"/>
    <w:rsid w:val="00A4266E"/>
    <w:rsid w:val="00A44E8C"/>
    <w:rsid w:val="00A46568"/>
    <w:rsid w:val="00A46FC1"/>
    <w:rsid w:val="00A500F1"/>
    <w:rsid w:val="00A5179E"/>
    <w:rsid w:val="00A51EDB"/>
    <w:rsid w:val="00A538D8"/>
    <w:rsid w:val="00A53AC7"/>
    <w:rsid w:val="00A55406"/>
    <w:rsid w:val="00A56DF5"/>
    <w:rsid w:val="00A575C9"/>
    <w:rsid w:val="00A60B9E"/>
    <w:rsid w:val="00A6181B"/>
    <w:rsid w:val="00A62BF7"/>
    <w:rsid w:val="00A63504"/>
    <w:rsid w:val="00A63F66"/>
    <w:rsid w:val="00A64917"/>
    <w:rsid w:val="00A64A92"/>
    <w:rsid w:val="00A652D6"/>
    <w:rsid w:val="00A673E4"/>
    <w:rsid w:val="00A70508"/>
    <w:rsid w:val="00A706C0"/>
    <w:rsid w:val="00A71A12"/>
    <w:rsid w:val="00A71CD5"/>
    <w:rsid w:val="00A74781"/>
    <w:rsid w:val="00A751D1"/>
    <w:rsid w:val="00A76901"/>
    <w:rsid w:val="00A77B1D"/>
    <w:rsid w:val="00A80C7A"/>
    <w:rsid w:val="00A8281D"/>
    <w:rsid w:val="00A83669"/>
    <w:rsid w:val="00A84EB2"/>
    <w:rsid w:val="00A85E3E"/>
    <w:rsid w:val="00A87748"/>
    <w:rsid w:val="00A87AA5"/>
    <w:rsid w:val="00A90AA3"/>
    <w:rsid w:val="00A91972"/>
    <w:rsid w:val="00A930FA"/>
    <w:rsid w:val="00A94CAD"/>
    <w:rsid w:val="00A95EDA"/>
    <w:rsid w:val="00A9628B"/>
    <w:rsid w:val="00A975CD"/>
    <w:rsid w:val="00A97ED3"/>
    <w:rsid w:val="00A97FC9"/>
    <w:rsid w:val="00AA0334"/>
    <w:rsid w:val="00AA1C14"/>
    <w:rsid w:val="00AA270C"/>
    <w:rsid w:val="00AA2BAF"/>
    <w:rsid w:val="00AA2D64"/>
    <w:rsid w:val="00AA31E6"/>
    <w:rsid w:val="00AA5297"/>
    <w:rsid w:val="00AA6D5A"/>
    <w:rsid w:val="00AA6FA5"/>
    <w:rsid w:val="00AA73CD"/>
    <w:rsid w:val="00AA7780"/>
    <w:rsid w:val="00AB0557"/>
    <w:rsid w:val="00AB149C"/>
    <w:rsid w:val="00AB1842"/>
    <w:rsid w:val="00AB1DEC"/>
    <w:rsid w:val="00AB3B2B"/>
    <w:rsid w:val="00AB3E50"/>
    <w:rsid w:val="00AB4191"/>
    <w:rsid w:val="00AB63BB"/>
    <w:rsid w:val="00AB697E"/>
    <w:rsid w:val="00AB7D4F"/>
    <w:rsid w:val="00AC15AA"/>
    <w:rsid w:val="00AC20D2"/>
    <w:rsid w:val="00AC338B"/>
    <w:rsid w:val="00AC33A1"/>
    <w:rsid w:val="00AC42AF"/>
    <w:rsid w:val="00AC4A8B"/>
    <w:rsid w:val="00AC539C"/>
    <w:rsid w:val="00AC5538"/>
    <w:rsid w:val="00AC5D07"/>
    <w:rsid w:val="00AC7D05"/>
    <w:rsid w:val="00AC7F7C"/>
    <w:rsid w:val="00AD0C6D"/>
    <w:rsid w:val="00AD16DE"/>
    <w:rsid w:val="00AD28F6"/>
    <w:rsid w:val="00AD2ABF"/>
    <w:rsid w:val="00AD3C7F"/>
    <w:rsid w:val="00AD57E5"/>
    <w:rsid w:val="00AD6560"/>
    <w:rsid w:val="00AD69D3"/>
    <w:rsid w:val="00AD6B7B"/>
    <w:rsid w:val="00AD7C37"/>
    <w:rsid w:val="00AE0743"/>
    <w:rsid w:val="00AE0E2D"/>
    <w:rsid w:val="00AE1657"/>
    <w:rsid w:val="00AE20BC"/>
    <w:rsid w:val="00AE45F7"/>
    <w:rsid w:val="00AE47F3"/>
    <w:rsid w:val="00AE5181"/>
    <w:rsid w:val="00AE5952"/>
    <w:rsid w:val="00AE6BE8"/>
    <w:rsid w:val="00AE6E59"/>
    <w:rsid w:val="00AE7D99"/>
    <w:rsid w:val="00AF1FC4"/>
    <w:rsid w:val="00AF26CE"/>
    <w:rsid w:val="00AF2798"/>
    <w:rsid w:val="00AF2BBE"/>
    <w:rsid w:val="00AF3495"/>
    <w:rsid w:val="00AF383D"/>
    <w:rsid w:val="00AF4140"/>
    <w:rsid w:val="00AF504F"/>
    <w:rsid w:val="00AF6D24"/>
    <w:rsid w:val="00AF72FB"/>
    <w:rsid w:val="00B0109D"/>
    <w:rsid w:val="00B03672"/>
    <w:rsid w:val="00B0461C"/>
    <w:rsid w:val="00B04A1C"/>
    <w:rsid w:val="00B058BC"/>
    <w:rsid w:val="00B05AED"/>
    <w:rsid w:val="00B05CE7"/>
    <w:rsid w:val="00B07E02"/>
    <w:rsid w:val="00B106B6"/>
    <w:rsid w:val="00B11DD2"/>
    <w:rsid w:val="00B130AA"/>
    <w:rsid w:val="00B13288"/>
    <w:rsid w:val="00B13B24"/>
    <w:rsid w:val="00B1503B"/>
    <w:rsid w:val="00B152B3"/>
    <w:rsid w:val="00B2025A"/>
    <w:rsid w:val="00B2094C"/>
    <w:rsid w:val="00B22291"/>
    <w:rsid w:val="00B23CF5"/>
    <w:rsid w:val="00B2406D"/>
    <w:rsid w:val="00B24749"/>
    <w:rsid w:val="00B2642A"/>
    <w:rsid w:val="00B267CB"/>
    <w:rsid w:val="00B30E9D"/>
    <w:rsid w:val="00B32360"/>
    <w:rsid w:val="00B32702"/>
    <w:rsid w:val="00B330F6"/>
    <w:rsid w:val="00B339B6"/>
    <w:rsid w:val="00B34B71"/>
    <w:rsid w:val="00B34D70"/>
    <w:rsid w:val="00B350D4"/>
    <w:rsid w:val="00B37330"/>
    <w:rsid w:val="00B415B0"/>
    <w:rsid w:val="00B42136"/>
    <w:rsid w:val="00B427F9"/>
    <w:rsid w:val="00B43284"/>
    <w:rsid w:val="00B4355C"/>
    <w:rsid w:val="00B441F5"/>
    <w:rsid w:val="00B4552D"/>
    <w:rsid w:val="00B46548"/>
    <w:rsid w:val="00B46B7F"/>
    <w:rsid w:val="00B46ECB"/>
    <w:rsid w:val="00B4761B"/>
    <w:rsid w:val="00B501E0"/>
    <w:rsid w:val="00B510F4"/>
    <w:rsid w:val="00B52AB3"/>
    <w:rsid w:val="00B52EE0"/>
    <w:rsid w:val="00B53AFA"/>
    <w:rsid w:val="00B54A40"/>
    <w:rsid w:val="00B5543C"/>
    <w:rsid w:val="00B606A4"/>
    <w:rsid w:val="00B61E63"/>
    <w:rsid w:val="00B64566"/>
    <w:rsid w:val="00B6548D"/>
    <w:rsid w:val="00B66939"/>
    <w:rsid w:val="00B67473"/>
    <w:rsid w:val="00B67483"/>
    <w:rsid w:val="00B70512"/>
    <w:rsid w:val="00B70A02"/>
    <w:rsid w:val="00B70BC3"/>
    <w:rsid w:val="00B71870"/>
    <w:rsid w:val="00B71FD4"/>
    <w:rsid w:val="00B74C5B"/>
    <w:rsid w:val="00B7666B"/>
    <w:rsid w:val="00B76A51"/>
    <w:rsid w:val="00B77031"/>
    <w:rsid w:val="00B77EC7"/>
    <w:rsid w:val="00B816F8"/>
    <w:rsid w:val="00B82FEC"/>
    <w:rsid w:val="00B85262"/>
    <w:rsid w:val="00B8620D"/>
    <w:rsid w:val="00B87AC4"/>
    <w:rsid w:val="00B914B6"/>
    <w:rsid w:val="00B91FFD"/>
    <w:rsid w:val="00B94559"/>
    <w:rsid w:val="00B94768"/>
    <w:rsid w:val="00B95777"/>
    <w:rsid w:val="00B96973"/>
    <w:rsid w:val="00BA2918"/>
    <w:rsid w:val="00BA3247"/>
    <w:rsid w:val="00BA3567"/>
    <w:rsid w:val="00BA4304"/>
    <w:rsid w:val="00BA44E6"/>
    <w:rsid w:val="00BA47D5"/>
    <w:rsid w:val="00BA49C1"/>
    <w:rsid w:val="00BA4E14"/>
    <w:rsid w:val="00BA5AA5"/>
    <w:rsid w:val="00BA613F"/>
    <w:rsid w:val="00BB0497"/>
    <w:rsid w:val="00BB0ADF"/>
    <w:rsid w:val="00BB0FD0"/>
    <w:rsid w:val="00BB1DB9"/>
    <w:rsid w:val="00BB3133"/>
    <w:rsid w:val="00BB33B8"/>
    <w:rsid w:val="00BB4E95"/>
    <w:rsid w:val="00BB589B"/>
    <w:rsid w:val="00BB5BCB"/>
    <w:rsid w:val="00BB6B15"/>
    <w:rsid w:val="00BB741D"/>
    <w:rsid w:val="00BB7AEF"/>
    <w:rsid w:val="00BC0192"/>
    <w:rsid w:val="00BC120E"/>
    <w:rsid w:val="00BC3E3A"/>
    <w:rsid w:val="00BC43B1"/>
    <w:rsid w:val="00BC637D"/>
    <w:rsid w:val="00BC686B"/>
    <w:rsid w:val="00BC7AD4"/>
    <w:rsid w:val="00BD0617"/>
    <w:rsid w:val="00BD128D"/>
    <w:rsid w:val="00BD1D2A"/>
    <w:rsid w:val="00BD2F81"/>
    <w:rsid w:val="00BD3DD1"/>
    <w:rsid w:val="00BD7BDC"/>
    <w:rsid w:val="00BE0B57"/>
    <w:rsid w:val="00BE3333"/>
    <w:rsid w:val="00BE366A"/>
    <w:rsid w:val="00BE4068"/>
    <w:rsid w:val="00BE463A"/>
    <w:rsid w:val="00BE5342"/>
    <w:rsid w:val="00BE6120"/>
    <w:rsid w:val="00BE6FB3"/>
    <w:rsid w:val="00BE7013"/>
    <w:rsid w:val="00BF1097"/>
    <w:rsid w:val="00BF178B"/>
    <w:rsid w:val="00BF25B8"/>
    <w:rsid w:val="00BF26E1"/>
    <w:rsid w:val="00BF3B7A"/>
    <w:rsid w:val="00BF4687"/>
    <w:rsid w:val="00BF532C"/>
    <w:rsid w:val="00BF584E"/>
    <w:rsid w:val="00BF6654"/>
    <w:rsid w:val="00BF7474"/>
    <w:rsid w:val="00BF79EE"/>
    <w:rsid w:val="00BF7AC6"/>
    <w:rsid w:val="00C002BF"/>
    <w:rsid w:val="00C00A83"/>
    <w:rsid w:val="00C01B2C"/>
    <w:rsid w:val="00C01CD3"/>
    <w:rsid w:val="00C02262"/>
    <w:rsid w:val="00C04DE7"/>
    <w:rsid w:val="00C05295"/>
    <w:rsid w:val="00C05938"/>
    <w:rsid w:val="00C06066"/>
    <w:rsid w:val="00C078A5"/>
    <w:rsid w:val="00C105F5"/>
    <w:rsid w:val="00C110E3"/>
    <w:rsid w:val="00C113DA"/>
    <w:rsid w:val="00C12892"/>
    <w:rsid w:val="00C12981"/>
    <w:rsid w:val="00C14938"/>
    <w:rsid w:val="00C1695F"/>
    <w:rsid w:val="00C16D7F"/>
    <w:rsid w:val="00C17CAD"/>
    <w:rsid w:val="00C21747"/>
    <w:rsid w:val="00C22264"/>
    <w:rsid w:val="00C22DD7"/>
    <w:rsid w:val="00C23F64"/>
    <w:rsid w:val="00C23F89"/>
    <w:rsid w:val="00C240E1"/>
    <w:rsid w:val="00C245C8"/>
    <w:rsid w:val="00C25021"/>
    <w:rsid w:val="00C25CF2"/>
    <w:rsid w:val="00C25D07"/>
    <w:rsid w:val="00C26E4C"/>
    <w:rsid w:val="00C301CF"/>
    <w:rsid w:val="00C3210A"/>
    <w:rsid w:val="00C33BC3"/>
    <w:rsid w:val="00C34434"/>
    <w:rsid w:val="00C35EF8"/>
    <w:rsid w:val="00C36421"/>
    <w:rsid w:val="00C3655B"/>
    <w:rsid w:val="00C370E2"/>
    <w:rsid w:val="00C3728F"/>
    <w:rsid w:val="00C37F12"/>
    <w:rsid w:val="00C40D3F"/>
    <w:rsid w:val="00C40F4A"/>
    <w:rsid w:val="00C424EE"/>
    <w:rsid w:val="00C42B77"/>
    <w:rsid w:val="00C42BDD"/>
    <w:rsid w:val="00C42CEE"/>
    <w:rsid w:val="00C42F9D"/>
    <w:rsid w:val="00C43410"/>
    <w:rsid w:val="00C43A2E"/>
    <w:rsid w:val="00C43F47"/>
    <w:rsid w:val="00C451D5"/>
    <w:rsid w:val="00C459B4"/>
    <w:rsid w:val="00C46009"/>
    <w:rsid w:val="00C46B0F"/>
    <w:rsid w:val="00C46C0E"/>
    <w:rsid w:val="00C46C4D"/>
    <w:rsid w:val="00C476C9"/>
    <w:rsid w:val="00C47FF7"/>
    <w:rsid w:val="00C50B0B"/>
    <w:rsid w:val="00C511E1"/>
    <w:rsid w:val="00C51C64"/>
    <w:rsid w:val="00C540E1"/>
    <w:rsid w:val="00C5505D"/>
    <w:rsid w:val="00C5579C"/>
    <w:rsid w:val="00C5581B"/>
    <w:rsid w:val="00C55E41"/>
    <w:rsid w:val="00C56B81"/>
    <w:rsid w:val="00C57085"/>
    <w:rsid w:val="00C570F5"/>
    <w:rsid w:val="00C60CC2"/>
    <w:rsid w:val="00C618BC"/>
    <w:rsid w:val="00C61B9D"/>
    <w:rsid w:val="00C62A64"/>
    <w:rsid w:val="00C6318D"/>
    <w:rsid w:val="00C63459"/>
    <w:rsid w:val="00C63A79"/>
    <w:rsid w:val="00C63CC7"/>
    <w:rsid w:val="00C6511C"/>
    <w:rsid w:val="00C656DC"/>
    <w:rsid w:val="00C66775"/>
    <w:rsid w:val="00C66C52"/>
    <w:rsid w:val="00C674E0"/>
    <w:rsid w:val="00C67F1F"/>
    <w:rsid w:val="00C7032B"/>
    <w:rsid w:val="00C744C9"/>
    <w:rsid w:val="00C74ADD"/>
    <w:rsid w:val="00C751C5"/>
    <w:rsid w:val="00C7535D"/>
    <w:rsid w:val="00C754D6"/>
    <w:rsid w:val="00C76901"/>
    <w:rsid w:val="00C76C53"/>
    <w:rsid w:val="00C81CCB"/>
    <w:rsid w:val="00C82801"/>
    <w:rsid w:val="00C82C1C"/>
    <w:rsid w:val="00C83270"/>
    <w:rsid w:val="00C8377D"/>
    <w:rsid w:val="00C83A07"/>
    <w:rsid w:val="00C83CC9"/>
    <w:rsid w:val="00C85CC7"/>
    <w:rsid w:val="00C86C74"/>
    <w:rsid w:val="00C90201"/>
    <w:rsid w:val="00C9229C"/>
    <w:rsid w:val="00C92BC2"/>
    <w:rsid w:val="00C933E2"/>
    <w:rsid w:val="00C93BCE"/>
    <w:rsid w:val="00C95F56"/>
    <w:rsid w:val="00C961D5"/>
    <w:rsid w:val="00C971BA"/>
    <w:rsid w:val="00C972D7"/>
    <w:rsid w:val="00C97DBD"/>
    <w:rsid w:val="00C97E45"/>
    <w:rsid w:val="00CA03B1"/>
    <w:rsid w:val="00CA0B22"/>
    <w:rsid w:val="00CA0D8B"/>
    <w:rsid w:val="00CA0E7D"/>
    <w:rsid w:val="00CA15B1"/>
    <w:rsid w:val="00CA515E"/>
    <w:rsid w:val="00CA720D"/>
    <w:rsid w:val="00CA779D"/>
    <w:rsid w:val="00CA7966"/>
    <w:rsid w:val="00CA7BF8"/>
    <w:rsid w:val="00CB09C8"/>
    <w:rsid w:val="00CB0E4B"/>
    <w:rsid w:val="00CB22CB"/>
    <w:rsid w:val="00CB289C"/>
    <w:rsid w:val="00CB28CD"/>
    <w:rsid w:val="00CB309A"/>
    <w:rsid w:val="00CB316F"/>
    <w:rsid w:val="00CB38F9"/>
    <w:rsid w:val="00CB3D00"/>
    <w:rsid w:val="00CB4462"/>
    <w:rsid w:val="00CB51D6"/>
    <w:rsid w:val="00CB6D0C"/>
    <w:rsid w:val="00CB737B"/>
    <w:rsid w:val="00CC1333"/>
    <w:rsid w:val="00CC1D29"/>
    <w:rsid w:val="00CC353F"/>
    <w:rsid w:val="00CC42B5"/>
    <w:rsid w:val="00CC48F5"/>
    <w:rsid w:val="00CC4E2B"/>
    <w:rsid w:val="00CC5051"/>
    <w:rsid w:val="00CC7936"/>
    <w:rsid w:val="00CC7A84"/>
    <w:rsid w:val="00CC7AC6"/>
    <w:rsid w:val="00CC7D36"/>
    <w:rsid w:val="00CD01DB"/>
    <w:rsid w:val="00CD05DA"/>
    <w:rsid w:val="00CD0CA3"/>
    <w:rsid w:val="00CD0D94"/>
    <w:rsid w:val="00CD3514"/>
    <w:rsid w:val="00CD4395"/>
    <w:rsid w:val="00CD5376"/>
    <w:rsid w:val="00CD60F3"/>
    <w:rsid w:val="00CD6196"/>
    <w:rsid w:val="00CD7DFC"/>
    <w:rsid w:val="00CE0869"/>
    <w:rsid w:val="00CE0AAD"/>
    <w:rsid w:val="00CE14B2"/>
    <w:rsid w:val="00CE2731"/>
    <w:rsid w:val="00CE2CB8"/>
    <w:rsid w:val="00CE35A3"/>
    <w:rsid w:val="00CE44DA"/>
    <w:rsid w:val="00CE4828"/>
    <w:rsid w:val="00CE4B33"/>
    <w:rsid w:val="00CE5DA6"/>
    <w:rsid w:val="00CF2E7E"/>
    <w:rsid w:val="00CF311C"/>
    <w:rsid w:val="00CF3A75"/>
    <w:rsid w:val="00CF7AE5"/>
    <w:rsid w:val="00D00066"/>
    <w:rsid w:val="00D005B0"/>
    <w:rsid w:val="00D00CC9"/>
    <w:rsid w:val="00D03658"/>
    <w:rsid w:val="00D04771"/>
    <w:rsid w:val="00D04BB0"/>
    <w:rsid w:val="00D04EA5"/>
    <w:rsid w:val="00D050CE"/>
    <w:rsid w:val="00D0517D"/>
    <w:rsid w:val="00D064E0"/>
    <w:rsid w:val="00D072F8"/>
    <w:rsid w:val="00D10CAB"/>
    <w:rsid w:val="00D11D44"/>
    <w:rsid w:val="00D13405"/>
    <w:rsid w:val="00D14924"/>
    <w:rsid w:val="00D1597C"/>
    <w:rsid w:val="00D15C64"/>
    <w:rsid w:val="00D219AA"/>
    <w:rsid w:val="00D2498B"/>
    <w:rsid w:val="00D252DF"/>
    <w:rsid w:val="00D25BD4"/>
    <w:rsid w:val="00D266E1"/>
    <w:rsid w:val="00D2730C"/>
    <w:rsid w:val="00D27C30"/>
    <w:rsid w:val="00D31497"/>
    <w:rsid w:val="00D31F6D"/>
    <w:rsid w:val="00D3212F"/>
    <w:rsid w:val="00D32197"/>
    <w:rsid w:val="00D32793"/>
    <w:rsid w:val="00D32A7D"/>
    <w:rsid w:val="00D33089"/>
    <w:rsid w:val="00D33DD5"/>
    <w:rsid w:val="00D356F4"/>
    <w:rsid w:val="00D36DF0"/>
    <w:rsid w:val="00D37C75"/>
    <w:rsid w:val="00D4183D"/>
    <w:rsid w:val="00D426BB"/>
    <w:rsid w:val="00D4295E"/>
    <w:rsid w:val="00D43451"/>
    <w:rsid w:val="00D437D3"/>
    <w:rsid w:val="00D46E1F"/>
    <w:rsid w:val="00D47657"/>
    <w:rsid w:val="00D51778"/>
    <w:rsid w:val="00D51D1E"/>
    <w:rsid w:val="00D52745"/>
    <w:rsid w:val="00D52A1E"/>
    <w:rsid w:val="00D53110"/>
    <w:rsid w:val="00D53843"/>
    <w:rsid w:val="00D54452"/>
    <w:rsid w:val="00D55222"/>
    <w:rsid w:val="00D552C8"/>
    <w:rsid w:val="00D5586B"/>
    <w:rsid w:val="00D572C0"/>
    <w:rsid w:val="00D57E29"/>
    <w:rsid w:val="00D6099D"/>
    <w:rsid w:val="00D6163E"/>
    <w:rsid w:val="00D62A57"/>
    <w:rsid w:val="00D6314C"/>
    <w:rsid w:val="00D640D7"/>
    <w:rsid w:val="00D6522F"/>
    <w:rsid w:val="00D658D1"/>
    <w:rsid w:val="00D65DCE"/>
    <w:rsid w:val="00D70F91"/>
    <w:rsid w:val="00D70F9E"/>
    <w:rsid w:val="00D72776"/>
    <w:rsid w:val="00D73EC6"/>
    <w:rsid w:val="00D74D3F"/>
    <w:rsid w:val="00D74E6F"/>
    <w:rsid w:val="00D758BC"/>
    <w:rsid w:val="00D80ECA"/>
    <w:rsid w:val="00D80F7C"/>
    <w:rsid w:val="00D80F98"/>
    <w:rsid w:val="00D81376"/>
    <w:rsid w:val="00D817CA"/>
    <w:rsid w:val="00D83406"/>
    <w:rsid w:val="00D83AB4"/>
    <w:rsid w:val="00D83C72"/>
    <w:rsid w:val="00D83D1B"/>
    <w:rsid w:val="00D860B5"/>
    <w:rsid w:val="00D86127"/>
    <w:rsid w:val="00D86D73"/>
    <w:rsid w:val="00D908D0"/>
    <w:rsid w:val="00D916A5"/>
    <w:rsid w:val="00D91D9F"/>
    <w:rsid w:val="00D93547"/>
    <w:rsid w:val="00D949BD"/>
    <w:rsid w:val="00D95325"/>
    <w:rsid w:val="00D954A4"/>
    <w:rsid w:val="00D9594F"/>
    <w:rsid w:val="00D95BFE"/>
    <w:rsid w:val="00D96D24"/>
    <w:rsid w:val="00D96E71"/>
    <w:rsid w:val="00D97001"/>
    <w:rsid w:val="00DA04D1"/>
    <w:rsid w:val="00DA12C0"/>
    <w:rsid w:val="00DA2229"/>
    <w:rsid w:val="00DA252F"/>
    <w:rsid w:val="00DA2EDC"/>
    <w:rsid w:val="00DA4100"/>
    <w:rsid w:val="00DA5690"/>
    <w:rsid w:val="00DB16AF"/>
    <w:rsid w:val="00DB1DA9"/>
    <w:rsid w:val="00DB2083"/>
    <w:rsid w:val="00DB26B5"/>
    <w:rsid w:val="00DB27D8"/>
    <w:rsid w:val="00DB285A"/>
    <w:rsid w:val="00DB4570"/>
    <w:rsid w:val="00DB5000"/>
    <w:rsid w:val="00DB7BCD"/>
    <w:rsid w:val="00DC17CD"/>
    <w:rsid w:val="00DC189C"/>
    <w:rsid w:val="00DC2F23"/>
    <w:rsid w:val="00DC474B"/>
    <w:rsid w:val="00DC52A5"/>
    <w:rsid w:val="00DC52BC"/>
    <w:rsid w:val="00DC7F6E"/>
    <w:rsid w:val="00DD006F"/>
    <w:rsid w:val="00DD3A38"/>
    <w:rsid w:val="00DD3CB5"/>
    <w:rsid w:val="00DD4EEB"/>
    <w:rsid w:val="00DD5926"/>
    <w:rsid w:val="00DD5F50"/>
    <w:rsid w:val="00DD6015"/>
    <w:rsid w:val="00DD6CAC"/>
    <w:rsid w:val="00DE00FB"/>
    <w:rsid w:val="00DE0837"/>
    <w:rsid w:val="00DE0A7D"/>
    <w:rsid w:val="00DE0BAC"/>
    <w:rsid w:val="00DE3231"/>
    <w:rsid w:val="00DE34E0"/>
    <w:rsid w:val="00DE3DB1"/>
    <w:rsid w:val="00DE3FE7"/>
    <w:rsid w:val="00DE41BE"/>
    <w:rsid w:val="00DE43CA"/>
    <w:rsid w:val="00DE4AE7"/>
    <w:rsid w:val="00DE4EB9"/>
    <w:rsid w:val="00DE5FF4"/>
    <w:rsid w:val="00DE63DC"/>
    <w:rsid w:val="00DE6B21"/>
    <w:rsid w:val="00DE78B2"/>
    <w:rsid w:val="00DE7E6A"/>
    <w:rsid w:val="00DF0E6A"/>
    <w:rsid w:val="00DF5B62"/>
    <w:rsid w:val="00DF7662"/>
    <w:rsid w:val="00E00296"/>
    <w:rsid w:val="00E00369"/>
    <w:rsid w:val="00E003FF"/>
    <w:rsid w:val="00E019AB"/>
    <w:rsid w:val="00E01EDB"/>
    <w:rsid w:val="00E0338D"/>
    <w:rsid w:val="00E04940"/>
    <w:rsid w:val="00E05F16"/>
    <w:rsid w:val="00E0628A"/>
    <w:rsid w:val="00E067AF"/>
    <w:rsid w:val="00E077AC"/>
    <w:rsid w:val="00E122AD"/>
    <w:rsid w:val="00E126E1"/>
    <w:rsid w:val="00E13DE8"/>
    <w:rsid w:val="00E17868"/>
    <w:rsid w:val="00E17BBC"/>
    <w:rsid w:val="00E20EDE"/>
    <w:rsid w:val="00E22A6D"/>
    <w:rsid w:val="00E22FEE"/>
    <w:rsid w:val="00E2341C"/>
    <w:rsid w:val="00E246BE"/>
    <w:rsid w:val="00E246C6"/>
    <w:rsid w:val="00E255F3"/>
    <w:rsid w:val="00E25ED0"/>
    <w:rsid w:val="00E261A6"/>
    <w:rsid w:val="00E263F5"/>
    <w:rsid w:val="00E26E2D"/>
    <w:rsid w:val="00E3028B"/>
    <w:rsid w:val="00E30EEF"/>
    <w:rsid w:val="00E3157C"/>
    <w:rsid w:val="00E31600"/>
    <w:rsid w:val="00E32231"/>
    <w:rsid w:val="00E33F59"/>
    <w:rsid w:val="00E3442A"/>
    <w:rsid w:val="00E345B5"/>
    <w:rsid w:val="00E3488D"/>
    <w:rsid w:val="00E362BC"/>
    <w:rsid w:val="00E3658A"/>
    <w:rsid w:val="00E36D98"/>
    <w:rsid w:val="00E37CAD"/>
    <w:rsid w:val="00E42A58"/>
    <w:rsid w:val="00E43004"/>
    <w:rsid w:val="00E436C6"/>
    <w:rsid w:val="00E44A4C"/>
    <w:rsid w:val="00E45D99"/>
    <w:rsid w:val="00E4618E"/>
    <w:rsid w:val="00E4725E"/>
    <w:rsid w:val="00E50D5A"/>
    <w:rsid w:val="00E51A71"/>
    <w:rsid w:val="00E54324"/>
    <w:rsid w:val="00E54C57"/>
    <w:rsid w:val="00E5626B"/>
    <w:rsid w:val="00E56B25"/>
    <w:rsid w:val="00E5764D"/>
    <w:rsid w:val="00E57DE4"/>
    <w:rsid w:val="00E60A08"/>
    <w:rsid w:val="00E61132"/>
    <w:rsid w:val="00E611F6"/>
    <w:rsid w:val="00E6231A"/>
    <w:rsid w:val="00E62BB2"/>
    <w:rsid w:val="00E65626"/>
    <w:rsid w:val="00E65EDD"/>
    <w:rsid w:val="00E67F4D"/>
    <w:rsid w:val="00E70168"/>
    <w:rsid w:val="00E70C34"/>
    <w:rsid w:val="00E71143"/>
    <w:rsid w:val="00E713BA"/>
    <w:rsid w:val="00E71A69"/>
    <w:rsid w:val="00E72819"/>
    <w:rsid w:val="00E72A60"/>
    <w:rsid w:val="00E7337B"/>
    <w:rsid w:val="00E80459"/>
    <w:rsid w:val="00E8256A"/>
    <w:rsid w:val="00E82657"/>
    <w:rsid w:val="00E8281F"/>
    <w:rsid w:val="00E83A9C"/>
    <w:rsid w:val="00E851AD"/>
    <w:rsid w:val="00E85553"/>
    <w:rsid w:val="00E87366"/>
    <w:rsid w:val="00E87A25"/>
    <w:rsid w:val="00E87DAF"/>
    <w:rsid w:val="00E916FB"/>
    <w:rsid w:val="00E91A54"/>
    <w:rsid w:val="00E92281"/>
    <w:rsid w:val="00E92934"/>
    <w:rsid w:val="00E9346A"/>
    <w:rsid w:val="00E94447"/>
    <w:rsid w:val="00E94F0D"/>
    <w:rsid w:val="00E959B5"/>
    <w:rsid w:val="00E96B3D"/>
    <w:rsid w:val="00E96B68"/>
    <w:rsid w:val="00EA1A42"/>
    <w:rsid w:val="00EA20A7"/>
    <w:rsid w:val="00EA241C"/>
    <w:rsid w:val="00EA3DB4"/>
    <w:rsid w:val="00EA3DED"/>
    <w:rsid w:val="00EA3FF1"/>
    <w:rsid w:val="00EA4A99"/>
    <w:rsid w:val="00EA662A"/>
    <w:rsid w:val="00EA68EF"/>
    <w:rsid w:val="00EB0AEF"/>
    <w:rsid w:val="00EB0CD8"/>
    <w:rsid w:val="00EB188F"/>
    <w:rsid w:val="00EB2191"/>
    <w:rsid w:val="00EB2E73"/>
    <w:rsid w:val="00EB4E85"/>
    <w:rsid w:val="00EB5477"/>
    <w:rsid w:val="00EB61AF"/>
    <w:rsid w:val="00EB639E"/>
    <w:rsid w:val="00EB6E12"/>
    <w:rsid w:val="00EB703D"/>
    <w:rsid w:val="00EC1C5F"/>
    <w:rsid w:val="00EC2734"/>
    <w:rsid w:val="00EC4633"/>
    <w:rsid w:val="00EC4671"/>
    <w:rsid w:val="00EC5790"/>
    <w:rsid w:val="00ED0029"/>
    <w:rsid w:val="00ED2C01"/>
    <w:rsid w:val="00ED40FF"/>
    <w:rsid w:val="00ED54CD"/>
    <w:rsid w:val="00ED5F47"/>
    <w:rsid w:val="00ED6035"/>
    <w:rsid w:val="00ED63F8"/>
    <w:rsid w:val="00ED791D"/>
    <w:rsid w:val="00ED7B6A"/>
    <w:rsid w:val="00EE07FF"/>
    <w:rsid w:val="00EE0BEC"/>
    <w:rsid w:val="00EE0E21"/>
    <w:rsid w:val="00EE1AA7"/>
    <w:rsid w:val="00EE1E13"/>
    <w:rsid w:val="00EE2101"/>
    <w:rsid w:val="00EE28CA"/>
    <w:rsid w:val="00EE2C1D"/>
    <w:rsid w:val="00EE39FF"/>
    <w:rsid w:val="00EE46DF"/>
    <w:rsid w:val="00EE73AE"/>
    <w:rsid w:val="00EF0572"/>
    <w:rsid w:val="00EF1312"/>
    <w:rsid w:val="00EF1926"/>
    <w:rsid w:val="00EF3F1E"/>
    <w:rsid w:val="00EF4745"/>
    <w:rsid w:val="00EF4E04"/>
    <w:rsid w:val="00EF6EF7"/>
    <w:rsid w:val="00F002C6"/>
    <w:rsid w:val="00F014EE"/>
    <w:rsid w:val="00F01BBF"/>
    <w:rsid w:val="00F01D75"/>
    <w:rsid w:val="00F0252A"/>
    <w:rsid w:val="00F02D68"/>
    <w:rsid w:val="00F05760"/>
    <w:rsid w:val="00F059F1"/>
    <w:rsid w:val="00F05D04"/>
    <w:rsid w:val="00F079C2"/>
    <w:rsid w:val="00F1016C"/>
    <w:rsid w:val="00F13254"/>
    <w:rsid w:val="00F138CC"/>
    <w:rsid w:val="00F13C8C"/>
    <w:rsid w:val="00F140B9"/>
    <w:rsid w:val="00F15197"/>
    <w:rsid w:val="00F16E4B"/>
    <w:rsid w:val="00F1709A"/>
    <w:rsid w:val="00F21465"/>
    <w:rsid w:val="00F23557"/>
    <w:rsid w:val="00F23736"/>
    <w:rsid w:val="00F23F81"/>
    <w:rsid w:val="00F24195"/>
    <w:rsid w:val="00F245E3"/>
    <w:rsid w:val="00F25446"/>
    <w:rsid w:val="00F25977"/>
    <w:rsid w:val="00F26228"/>
    <w:rsid w:val="00F301DC"/>
    <w:rsid w:val="00F307A4"/>
    <w:rsid w:val="00F30AFA"/>
    <w:rsid w:val="00F3158B"/>
    <w:rsid w:val="00F33158"/>
    <w:rsid w:val="00F338CC"/>
    <w:rsid w:val="00F344AC"/>
    <w:rsid w:val="00F34B8E"/>
    <w:rsid w:val="00F3585C"/>
    <w:rsid w:val="00F36F3A"/>
    <w:rsid w:val="00F37DBB"/>
    <w:rsid w:val="00F402D0"/>
    <w:rsid w:val="00F404A8"/>
    <w:rsid w:val="00F41187"/>
    <w:rsid w:val="00F41A65"/>
    <w:rsid w:val="00F421E0"/>
    <w:rsid w:val="00F42C67"/>
    <w:rsid w:val="00F43971"/>
    <w:rsid w:val="00F43C15"/>
    <w:rsid w:val="00F45C7C"/>
    <w:rsid w:val="00F46276"/>
    <w:rsid w:val="00F4697A"/>
    <w:rsid w:val="00F51263"/>
    <w:rsid w:val="00F5184D"/>
    <w:rsid w:val="00F52889"/>
    <w:rsid w:val="00F52D91"/>
    <w:rsid w:val="00F536E6"/>
    <w:rsid w:val="00F53FD2"/>
    <w:rsid w:val="00F5637F"/>
    <w:rsid w:val="00F565B6"/>
    <w:rsid w:val="00F62B47"/>
    <w:rsid w:val="00F632B2"/>
    <w:rsid w:val="00F6333C"/>
    <w:rsid w:val="00F64085"/>
    <w:rsid w:val="00F64AEA"/>
    <w:rsid w:val="00F65453"/>
    <w:rsid w:val="00F657AA"/>
    <w:rsid w:val="00F66627"/>
    <w:rsid w:val="00F674F5"/>
    <w:rsid w:val="00F67548"/>
    <w:rsid w:val="00F705A1"/>
    <w:rsid w:val="00F7069C"/>
    <w:rsid w:val="00F71607"/>
    <w:rsid w:val="00F716A1"/>
    <w:rsid w:val="00F717E2"/>
    <w:rsid w:val="00F72B83"/>
    <w:rsid w:val="00F734FA"/>
    <w:rsid w:val="00F7470B"/>
    <w:rsid w:val="00F755EF"/>
    <w:rsid w:val="00F76105"/>
    <w:rsid w:val="00F762EA"/>
    <w:rsid w:val="00F7643E"/>
    <w:rsid w:val="00F771D7"/>
    <w:rsid w:val="00F7759A"/>
    <w:rsid w:val="00F77A1F"/>
    <w:rsid w:val="00F8141B"/>
    <w:rsid w:val="00F81644"/>
    <w:rsid w:val="00F83433"/>
    <w:rsid w:val="00F84EA9"/>
    <w:rsid w:val="00F863D2"/>
    <w:rsid w:val="00F8753D"/>
    <w:rsid w:val="00F878C4"/>
    <w:rsid w:val="00F937F4"/>
    <w:rsid w:val="00F956F8"/>
    <w:rsid w:val="00F95A1D"/>
    <w:rsid w:val="00F95B4A"/>
    <w:rsid w:val="00F95BB6"/>
    <w:rsid w:val="00F95BBF"/>
    <w:rsid w:val="00F960D4"/>
    <w:rsid w:val="00F97370"/>
    <w:rsid w:val="00F973FE"/>
    <w:rsid w:val="00F97BAB"/>
    <w:rsid w:val="00F97D37"/>
    <w:rsid w:val="00FA251E"/>
    <w:rsid w:val="00FA4335"/>
    <w:rsid w:val="00FA46B9"/>
    <w:rsid w:val="00FA497E"/>
    <w:rsid w:val="00FA56FE"/>
    <w:rsid w:val="00FB0D51"/>
    <w:rsid w:val="00FB221E"/>
    <w:rsid w:val="00FB2295"/>
    <w:rsid w:val="00FB2EF9"/>
    <w:rsid w:val="00FB5067"/>
    <w:rsid w:val="00FB50CA"/>
    <w:rsid w:val="00FB5353"/>
    <w:rsid w:val="00FB548C"/>
    <w:rsid w:val="00FB586A"/>
    <w:rsid w:val="00FB7F66"/>
    <w:rsid w:val="00FC1E59"/>
    <w:rsid w:val="00FC4219"/>
    <w:rsid w:val="00FC4D6F"/>
    <w:rsid w:val="00FC6756"/>
    <w:rsid w:val="00FC6B0B"/>
    <w:rsid w:val="00FD18CC"/>
    <w:rsid w:val="00FD211F"/>
    <w:rsid w:val="00FD2C68"/>
    <w:rsid w:val="00FD31E3"/>
    <w:rsid w:val="00FD3715"/>
    <w:rsid w:val="00FD51FE"/>
    <w:rsid w:val="00FD540D"/>
    <w:rsid w:val="00FD583A"/>
    <w:rsid w:val="00FD671B"/>
    <w:rsid w:val="00FD7866"/>
    <w:rsid w:val="00FE0176"/>
    <w:rsid w:val="00FE27C0"/>
    <w:rsid w:val="00FE3374"/>
    <w:rsid w:val="00FE3A78"/>
    <w:rsid w:val="00FE3A7C"/>
    <w:rsid w:val="00FE4138"/>
    <w:rsid w:val="00FE44A5"/>
    <w:rsid w:val="00FE72DA"/>
    <w:rsid w:val="00FE7C03"/>
    <w:rsid w:val="00FE7DEC"/>
    <w:rsid w:val="00FF01F6"/>
    <w:rsid w:val="00FF2DE4"/>
    <w:rsid w:val="00FF31E5"/>
    <w:rsid w:val="00FF3C0F"/>
    <w:rsid w:val="00FF46D2"/>
    <w:rsid w:val="00FF5CF6"/>
    <w:rsid w:val="0EEE232A"/>
    <w:rsid w:val="1B82E748"/>
    <w:rsid w:val="20A4C333"/>
    <w:rsid w:val="24D00060"/>
    <w:rsid w:val="257E776A"/>
    <w:rsid w:val="29B1852C"/>
    <w:rsid w:val="30511E31"/>
    <w:rsid w:val="31B32B69"/>
    <w:rsid w:val="4B1100DE"/>
    <w:rsid w:val="5427E453"/>
    <w:rsid w:val="57A17232"/>
    <w:rsid w:val="7215346A"/>
    <w:rsid w:val="78FAEFB5"/>
    <w:rsid w:val="7E692F7E"/>
    <w:rsid w:val="7F082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  <o:colormru v:ext="edit" colors="#cc0"/>
    </o:shapedefaults>
    <o:shapelayout v:ext="edit">
      <o:idmap v:ext="edit" data="1"/>
    </o:shapelayout>
  </w:shapeDefaults>
  <w:decimalSymbol w:val="."/>
  <w:listSeparator w:val=","/>
  <w14:docId w14:val="25A943BC"/>
  <w15:docId w15:val="{2DE35CB3-BC8E-4EEA-9796-7A4E0F1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5F5"/>
    <w:pPr>
      <w:jc w:val="both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D437D3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437D3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D437D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346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A13B7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D072F8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een">
    <w:name w:val="Screen"/>
    <w:basedOn w:val="Normal"/>
    <w:next w:val="Normal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left="1555" w:right="576"/>
    </w:pPr>
    <w:rPr>
      <w:rFonts w:ascii="Letter Gothic ZP" w:hAnsi="Letter Gothic ZP"/>
      <w:sz w:val="16"/>
      <w:lang w:val="en-AU"/>
    </w:rPr>
  </w:style>
  <w:style w:type="character" w:customStyle="1" w:styleId="ScreenLine">
    <w:name w:val="ScreenLine"/>
    <w:rPr>
      <w:rFonts w:ascii="Letter Gothic ZP" w:hAnsi="Letter Gothic ZP"/>
      <w:sz w:val="16"/>
    </w:rPr>
  </w:style>
  <w:style w:type="table" w:styleId="TableGrid">
    <w:name w:val="Table Grid"/>
    <w:basedOn w:val="TableNormal"/>
    <w:rsid w:val="00AD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B288E"/>
    <w:pPr>
      <w:spacing w:before="120" w:after="120"/>
    </w:pPr>
    <w:rPr>
      <w:rFonts w:eastAsia="SimSun"/>
      <w:b/>
      <w:bCs/>
      <w:sz w:val="20"/>
      <w:lang w:eastAsia="zh-CN"/>
    </w:rPr>
  </w:style>
  <w:style w:type="paragraph" w:customStyle="1" w:styleId="Figure">
    <w:name w:val="Figure"/>
    <w:basedOn w:val="Caption"/>
    <w:rsid w:val="005B288E"/>
    <w:pPr>
      <w:jc w:val="center"/>
    </w:pPr>
    <w:rPr>
      <w:rFonts w:eastAsia="Times New Roman"/>
      <w:b w:val="0"/>
      <w:sz w:val="18"/>
      <w:szCs w:val="18"/>
    </w:rPr>
  </w:style>
  <w:style w:type="paragraph" w:customStyle="1" w:styleId="Header1">
    <w:name w:val="Header 1"/>
    <w:basedOn w:val="Normal"/>
    <w:next w:val="Normal"/>
    <w:link w:val="Header1Char"/>
    <w:rsid w:val="003D2950"/>
    <w:pPr>
      <w:numPr>
        <w:numId w:val="1"/>
      </w:numPr>
      <w:spacing w:before="240" w:after="120"/>
    </w:pPr>
    <w:rPr>
      <w:b/>
      <w:sz w:val="28"/>
    </w:rPr>
  </w:style>
  <w:style w:type="paragraph" w:styleId="TableofFigures">
    <w:name w:val="table of figures"/>
    <w:basedOn w:val="Normal"/>
    <w:next w:val="Normal"/>
    <w:semiHidden/>
    <w:rsid w:val="001836E3"/>
    <w:pPr>
      <w:ind w:left="480" w:hanging="480"/>
    </w:pPr>
  </w:style>
  <w:style w:type="paragraph" w:styleId="TOC1">
    <w:name w:val="toc 1"/>
    <w:basedOn w:val="Normal"/>
    <w:next w:val="Normal"/>
    <w:autoRedefine/>
    <w:uiPriority w:val="39"/>
    <w:rsid w:val="002817C2"/>
    <w:pPr>
      <w:tabs>
        <w:tab w:val="left" w:pos="480"/>
        <w:tab w:val="right" w:leader="dot" w:pos="8540"/>
      </w:tabs>
      <w:spacing w:before="120" w:after="120"/>
      <w:ind w:left="540" w:hanging="540"/>
    </w:pPr>
    <w:rPr>
      <w:b/>
      <w:caps/>
      <w:sz w:val="20"/>
    </w:rPr>
  </w:style>
  <w:style w:type="character" w:styleId="PageNumber">
    <w:name w:val="page number"/>
    <w:basedOn w:val="DefaultParagraphFont"/>
    <w:rsid w:val="000D3DC1"/>
  </w:style>
  <w:style w:type="paragraph" w:styleId="PlainText">
    <w:name w:val="Plain Text"/>
    <w:basedOn w:val="Normal"/>
  </w:style>
  <w:style w:type="paragraph" w:customStyle="1" w:styleId="Header2">
    <w:name w:val="Header 2"/>
    <w:basedOn w:val="Header1"/>
    <w:next w:val="Normal"/>
    <w:link w:val="Header2Char"/>
    <w:rsid w:val="00D32A7D"/>
    <w:pPr>
      <w:numPr>
        <w:ilvl w:val="1"/>
      </w:numPr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Header3">
    <w:name w:val="Header 3"/>
    <w:basedOn w:val="Header2"/>
    <w:next w:val="Normal"/>
    <w:link w:val="Header3Char"/>
    <w:rsid w:val="0062660C"/>
    <w:pPr>
      <w:numPr>
        <w:ilvl w:val="2"/>
      </w:numPr>
      <w:spacing w:before="120"/>
    </w:pPr>
    <w:rPr>
      <w:b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Header">
    <w:name w:val="header"/>
    <w:basedOn w:val="Normal"/>
    <w:rsid w:val="00A32036"/>
    <w:pPr>
      <w:pBdr>
        <w:bottom w:val="single" w:sz="6" w:space="2" w:color="auto"/>
      </w:pBdr>
      <w:tabs>
        <w:tab w:val="center" w:pos="3960"/>
        <w:tab w:val="right" w:pos="8910"/>
        <w:tab w:val="left" w:pos="9180"/>
        <w:tab w:val="left" w:pos="936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807B64"/>
    <w:pPr>
      <w:pBdr>
        <w:top w:val="single" w:sz="6" w:space="2" w:color="auto"/>
      </w:pBdr>
      <w:tabs>
        <w:tab w:val="left" w:pos="709"/>
        <w:tab w:val="center" w:pos="4111"/>
        <w:tab w:val="right" w:pos="8910"/>
      </w:tabs>
    </w:pPr>
    <w:rPr>
      <w:sz w:val="16"/>
    </w:rPr>
  </w:style>
  <w:style w:type="paragraph" w:customStyle="1" w:styleId="Picture">
    <w:name w:val="Picture"/>
    <w:basedOn w:val="Normal"/>
    <w:next w:val="Normal"/>
    <w:rsid w:val="00AD16DE"/>
    <w:pPr>
      <w:tabs>
        <w:tab w:val="left" w:pos="1800"/>
        <w:tab w:val="left" w:pos="2160"/>
      </w:tabs>
      <w:spacing w:after="60"/>
      <w:ind w:left="1296"/>
    </w:pPr>
    <w:rPr>
      <w:color w:val="00000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Hyperlink">
    <w:name w:val="Hyperlink"/>
    <w:uiPriority w:val="99"/>
    <w:rsid w:val="00AD16DE"/>
    <w:rPr>
      <w:rFonts w:ascii="Arial" w:hAnsi="Arial"/>
      <w:color w:val="0000FF"/>
      <w:u w:val="single"/>
    </w:rPr>
  </w:style>
  <w:style w:type="paragraph" w:customStyle="1" w:styleId="Header4">
    <w:name w:val="Header 4"/>
    <w:basedOn w:val="Normal"/>
    <w:next w:val="Normal"/>
    <w:link w:val="Header4Char"/>
    <w:autoRedefine/>
    <w:rsid w:val="00063ABC"/>
    <w:pPr>
      <w:numPr>
        <w:numId w:val="5"/>
      </w:numPr>
      <w:spacing w:before="120" w:after="120"/>
      <w:ind w:left="1080"/>
    </w:pPr>
    <w:rPr>
      <w:rFonts w:eastAsia="Arial Unicode MS" w:cs="Arial"/>
      <w:iCs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semiHidden/>
    <w:rsid w:val="00442A09"/>
    <w:pPr>
      <w:ind w:left="240" w:hanging="240"/>
    </w:pPr>
  </w:style>
  <w:style w:type="numbering" w:styleId="111111">
    <w:name w:val="Outline List 2"/>
    <w:basedOn w:val="NoList"/>
    <w:rsid w:val="00281C1B"/>
    <w:pPr>
      <w:numPr>
        <w:numId w:val="2"/>
      </w:numPr>
    </w:pPr>
  </w:style>
  <w:style w:type="paragraph" w:styleId="FootnoteText">
    <w:name w:val="footnote text"/>
    <w:basedOn w:val="Normal"/>
    <w:link w:val="FootnoteTextChar"/>
    <w:rsid w:val="00281C1B"/>
    <w:rPr>
      <w:sz w:val="20"/>
    </w:rPr>
  </w:style>
  <w:style w:type="character" w:styleId="FootnoteReference">
    <w:name w:val="footnote reference"/>
    <w:semiHidden/>
    <w:rsid w:val="00281C1B"/>
    <w:rPr>
      <w:vertAlign w:val="superscript"/>
    </w:rPr>
  </w:style>
  <w:style w:type="paragraph" w:customStyle="1" w:styleId="Style1">
    <w:name w:val="Style1"/>
    <w:basedOn w:val="Normal"/>
    <w:rsid w:val="00CF3A75"/>
    <w:pPr>
      <w:ind w:left="1440" w:hanging="1440"/>
    </w:pPr>
    <w:rPr>
      <w:rFonts w:eastAsia="Arial Unicode MS" w:cs="Arial"/>
      <w:b/>
      <w:sz w:val="26"/>
      <w:szCs w:val="22"/>
    </w:rPr>
  </w:style>
  <w:style w:type="paragraph" w:customStyle="1" w:styleId="Style2">
    <w:name w:val="Style2"/>
    <w:basedOn w:val="Header2"/>
    <w:rsid w:val="00417CB8"/>
    <w:rPr>
      <w:rFonts w:ascii="Arial" w:hAnsi="Arial"/>
      <w:sz w:val="28"/>
    </w:rPr>
  </w:style>
  <w:style w:type="paragraph" w:customStyle="1" w:styleId="Style3">
    <w:name w:val="Style3"/>
    <w:basedOn w:val="Header2"/>
    <w:autoRedefine/>
    <w:rsid w:val="00417CB8"/>
    <w:rPr>
      <w:rFonts w:ascii="Arial" w:hAnsi="Arial"/>
    </w:rPr>
  </w:style>
  <w:style w:type="paragraph" w:customStyle="1" w:styleId="Style4">
    <w:name w:val="Style4"/>
    <w:basedOn w:val="Header2"/>
    <w:rsid w:val="008146E2"/>
  </w:style>
  <w:style w:type="paragraph" w:customStyle="1" w:styleId="Style5">
    <w:name w:val="Style5"/>
    <w:basedOn w:val="Header4"/>
    <w:rsid w:val="005E239B"/>
    <w:rPr>
      <w:b/>
    </w:rPr>
  </w:style>
  <w:style w:type="paragraph" w:customStyle="1" w:styleId="Style6">
    <w:name w:val="Style6"/>
    <w:basedOn w:val="Header4"/>
    <w:autoRedefine/>
    <w:rsid w:val="005E239B"/>
    <w:rPr>
      <w:b/>
    </w:rPr>
  </w:style>
  <w:style w:type="paragraph" w:customStyle="1" w:styleId="Style7">
    <w:name w:val="Style7"/>
    <w:basedOn w:val="Header4"/>
    <w:next w:val="Normal"/>
    <w:rsid w:val="00CA7BF8"/>
  </w:style>
  <w:style w:type="paragraph" w:customStyle="1" w:styleId="Style8">
    <w:name w:val="Style8"/>
    <w:basedOn w:val="Header4"/>
    <w:next w:val="Normal"/>
    <w:autoRedefine/>
    <w:rsid w:val="00CA7BF8"/>
  </w:style>
  <w:style w:type="character" w:styleId="FollowedHyperlink">
    <w:name w:val="FollowedHyperlink"/>
    <w:rsid w:val="00F71607"/>
    <w:rPr>
      <w:color w:val="800080"/>
      <w:u w:val="single"/>
    </w:rPr>
  </w:style>
  <w:style w:type="paragraph" w:customStyle="1" w:styleId="Default">
    <w:name w:val="Default"/>
    <w:rsid w:val="00352E6D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val="en-GB" w:eastAsia="ko-KR" w:bidi="th-TH"/>
    </w:rPr>
  </w:style>
  <w:style w:type="paragraph" w:styleId="BodyTextIndent">
    <w:name w:val="Body Text Indent"/>
    <w:basedOn w:val="Default"/>
    <w:next w:val="Default"/>
    <w:rsid w:val="00352E6D"/>
    <w:rPr>
      <w:rFonts w:cs="Angsana New"/>
      <w:color w:val="auto"/>
    </w:rPr>
  </w:style>
  <w:style w:type="paragraph" w:styleId="NormalIndent">
    <w:name w:val="Normal Indent"/>
    <w:basedOn w:val="Default"/>
    <w:next w:val="Default"/>
    <w:rsid w:val="00352E6D"/>
    <w:pPr>
      <w:spacing w:before="120" w:after="240"/>
    </w:pPr>
    <w:rPr>
      <w:rFonts w:cs="Angsana New"/>
      <w:color w:val="auto"/>
    </w:rPr>
  </w:style>
  <w:style w:type="paragraph" w:customStyle="1" w:styleId="A-ListBullet">
    <w:name w:val="A-List Bullet"/>
    <w:basedOn w:val="Default"/>
    <w:next w:val="Default"/>
    <w:rsid w:val="008F277A"/>
    <w:pPr>
      <w:spacing w:after="240"/>
    </w:pPr>
    <w:rPr>
      <w:rFonts w:ascii="Times New Roman" w:hAnsi="Times New Roman" w:cs="Angsana New"/>
      <w:color w:val="auto"/>
    </w:rPr>
  </w:style>
  <w:style w:type="paragraph" w:customStyle="1" w:styleId="Pa26">
    <w:name w:val="Pa26"/>
    <w:basedOn w:val="Default"/>
    <w:next w:val="Default"/>
    <w:rsid w:val="00834949"/>
    <w:pPr>
      <w:spacing w:after="120" w:line="201" w:lineRule="atLeast"/>
    </w:pPr>
    <w:rPr>
      <w:rFonts w:ascii="ITC-NewBaskerville" w:hAnsi="ITC-NewBaskerville" w:cs="Angsana New"/>
      <w:color w:val="auto"/>
    </w:rPr>
  </w:style>
  <w:style w:type="paragraph" w:styleId="BodyText">
    <w:name w:val="Body Text"/>
    <w:basedOn w:val="Normal"/>
    <w:rsid w:val="00271BFC"/>
    <w:pPr>
      <w:spacing w:after="120"/>
    </w:pPr>
  </w:style>
  <w:style w:type="character" w:styleId="CommentReference">
    <w:name w:val="annotation reference"/>
    <w:qFormat/>
    <w:rsid w:val="00122C6E"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122C6E"/>
    <w:rPr>
      <w:sz w:val="20"/>
    </w:rPr>
  </w:style>
  <w:style w:type="paragraph" w:styleId="CommentSubject">
    <w:name w:val="annotation subject"/>
    <w:basedOn w:val="CommentText"/>
    <w:next w:val="CommentText"/>
    <w:semiHidden/>
    <w:rsid w:val="00122C6E"/>
    <w:rPr>
      <w:b/>
      <w:bCs/>
    </w:rPr>
  </w:style>
  <w:style w:type="paragraph" w:styleId="BalloonText">
    <w:name w:val="Balloon Text"/>
    <w:basedOn w:val="Normal"/>
    <w:semiHidden/>
    <w:rsid w:val="00122C6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212907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212907"/>
    <w:pPr>
      <w:spacing w:after="120" w:line="480" w:lineRule="auto"/>
    </w:pPr>
  </w:style>
  <w:style w:type="paragraph" w:styleId="BodyTextIndent2">
    <w:name w:val="Body Text Indent 2"/>
    <w:basedOn w:val="Normal"/>
    <w:rsid w:val="005E33DF"/>
    <w:pPr>
      <w:spacing w:after="120" w:line="480" w:lineRule="auto"/>
      <w:ind w:left="360"/>
    </w:pPr>
  </w:style>
  <w:style w:type="paragraph" w:customStyle="1" w:styleId="NormalArialUnicodeMS">
    <w:name w:val="Normal + Arial Unicode MS"/>
    <w:basedOn w:val="Normal"/>
    <w:rsid w:val="00C92BC2"/>
    <w:pPr>
      <w:ind w:left="1440" w:hanging="1440"/>
    </w:pPr>
    <w:rPr>
      <w:rFonts w:ascii="Arial Unicode MS" w:eastAsia="Arial Unicode MS" w:hAnsi="Arial Unicode MS" w:cs="Arial Unicode MS"/>
      <w:sz w:val="20"/>
    </w:rPr>
  </w:style>
  <w:style w:type="paragraph" w:customStyle="1" w:styleId="NormalArialUnicodeMSComplexArial">
    <w:name w:val="Normal + Arial Unicode MS Complex) Arial"/>
    <w:aliases w:val="10 pt"/>
    <w:basedOn w:val="Normal"/>
    <w:rsid w:val="00C92BC2"/>
    <w:pPr>
      <w:ind w:left="1440"/>
    </w:pPr>
    <w:rPr>
      <w:rFonts w:ascii="Arial Unicode MS" w:hAnsi="Arial Unicode MS" w:cs="Arial"/>
      <w:sz w:val="20"/>
    </w:rPr>
  </w:style>
  <w:style w:type="paragraph" w:customStyle="1" w:styleId="DWBLevel1">
    <w:name w:val="DWB Level 1"/>
    <w:basedOn w:val="Normal"/>
    <w:next w:val="Normal"/>
    <w:rsid w:val="00C33BC3"/>
    <w:pPr>
      <w:keepNext/>
      <w:numPr>
        <w:numId w:val="3"/>
      </w:numPr>
      <w:spacing w:after="240"/>
      <w:jc w:val="center"/>
    </w:pPr>
    <w:rPr>
      <w:rFonts w:ascii="Times New Roman Bold" w:hAnsi="Times New Roman Bold"/>
      <w:b/>
      <w:lang w:val="en-CA"/>
    </w:rPr>
  </w:style>
  <w:style w:type="paragraph" w:customStyle="1" w:styleId="DWBLevel2">
    <w:name w:val="DWB Level 2"/>
    <w:basedOn w:val="Normal"/>
    <w:rsid w:val="00C33BC3"/>
    <w:pPr>
      <w:numPr>
        <w:ilvl w:val="1"/>
        <w:numId w:val="3"/>
      </w:numPr>
      <w:tabs>
        <w:tab w:val="left" w:pos="1440"/>
      </w:tabs>
      <w:spacing w:after="240"/>
    </w:pPr>
    <w:rPr>
      <w:rFonts w:ascii="Times New Roman" w:hAnsi="Times New Roman"/>
      <w:lang w:val="en-CA"/>
    </w:rPr>
  </w:style>
  <w:style w:type="paragraph" w:customStyle="1" w:styleId="DWBLevel3">
    <w:name w:val="DWB Level 3"/>
    <w:basedOn w:val="Normal"/>
    <w:rsid w:val="00C33BC3"/>
    <w:pPr>
      <w:numPr>
        <w:ilvl w:val="2"/>
        <w:numId w:val="3"/>
      </w:numPr>
      <w:spacing w:after="240"/>
    </w:pPr>
    <w:rPr>
      <w:rFonts w:ascii="Times New Roman" w:hAnsi="Times New Roman"/>
      <w:lang w:val="en-CA"/>
    </w:rPr>
  </w:style>
  <w:style w:type="paragraph" w:customStyle="1" w:styleId="DWBLevel4">
    <w:name w:val="DWB Level 4"/>
    <w:basedOn w:val="Normal"/>
    <w:rsid w:val="00C33BC3"/>
    <w:pPr>
      <w:numPr>
        <w:ilvl w:val="3"/>
        <w:numId w:val="3"/>
      </w:numPr>
      <w:spacing w:after="240"/>
    </w:pPr>
    <w:rPr>
      <w:rFonts w:ascii="Times New Roman" w:hAnsi="Times New Roman"/>
      <w:lang w:val="en-CA"/>
    </w:rPr>
  </w:style>
  <w:style w:type="paragraph" w:customStyle="1" w:styleId="DWBLevel5">
    <w:name w:val="DWB Level 5"/>
    <w:basedOn w:val="Normal"/>
    <w:rsid w:val="00C33BC3"/>
    <w:pPr>
      <w:numPr>
        <w:ilvl w:val="4"/>
        <w:numId w:val="3"/>
      </w:numPr>
    </w:pPr>
    <w:rPr>
      <w:rFonts w:ascii="Times New Roman" w:hAnsi="Times New Roman"/>
      <w:lang w:val="en-CA"/>
    </w:rPr>
  </w:style>
  <w:style w:type="paragraph" w:customStyle="1" w:styleId="DWBLevel6">
    <w:name w:val="DWB Level 6"/>
    <w:basedOn w:val="Normal"/>
    <w:rsid w:val="00C33BC3"/>
    <w:pPr>
      <w:numPr>
        <w:ilvl w:val="5"/>
        <w:numId w:val="3"/>
      </w:numPr>
      <w:spacing w:after="240"/>
    </w:pPr>
    <w:rPr>
      <w:rFonts w:ascii="Times New Roman" w:hAnsi="Times New Roman"/>
      <w:lang w:val="en-CA"/>
    </w:rPr>
  </w:style>
  <w:style w:type="paragraph" w:customStyle="1" w:styleId="DWBLevel7">
    <w:name w:val="DWB Level 7"/>
    <w:basedOn w:val="Normal"/>
    <w:rsid w:val="00C33BC3"/>
    <w:pPr>
      <w:numPr>
        <w:ilvl w:val="6"/>
        <w:numId w:val="3"/>
      </w:numPr>
      <w:spacing w:after="240"/>
    </w:pPr>
    <w:rPr>
      <w:rFonts w:ascii="Times New Roman" w:hAnsi="Times New Roman"/>
      <w:lang w:val="en-CA"/>
    </w:rPr>
  </w:style>
  <w:style w:type="paragraph" w:customStyle="1" w:styleId="DWBLevel8">
    <w:name w:val="DWB Level 8"/>
    <w:basedOn w:val="Normal"/>
    <w:rsid w:val="00C33BC3"/>
    <w:pPr>
      <w:numPr>
        <w:ilvl w:val="7"/>
        <w:numId w:val="3"/>
      </w:numPr>
      <w:spacing w:after="240"/>
    </w:pPr>
    <w:rPr>
      <w:rFonts w:ascii="Times New Roman" w:hAnsi="Times New Roman"/>
      <w:lang w:val="en-CA"/>
    </w:rPr>
  </w:style>
  <w:style w:type="paragraph" w:customStyle="1" w:styleId="IndentA">
    <w:name w:val="Indent A"/>
    <w:basedOn w:val="Normal"/>
    <w:next w:val="Normal"/>
    <w:rsid w:val="004157B9"/>
    <w:pPr>
      <w:keepLines/>
      <w:spacing w:before="240"/>
    </w:pPr>
    <w:rPr>
      <w:rFonts w:ascii="Times New Roman" w:hAnsi="Times New Roman"/>
    </w:rPr>
  </w:style>
  <w:style w:type="paragraph" w:styleId="BodyTextIndent3">
    <w:name w:val="Body Text Indent 3"/>
    <w:basedOn w:val="Normal"/>
    <w:rsid w:val="00A13B7B"/>
    <w:pPr>
      <w:spacing w:after="120"/>
      <w:ind w:left="360"/>
    </w:pPr>
    <w:rPr>
      <w:sz w:val="16"/>
      <w:szCs w:val="16"/>
    </w:rPr>
  </w:style>
  <w:style w:type="character" w:customStyle="1" w:styleId="Header4Char">
    <w:name w:val="Header 4 Char"/>
    <w:link w:val="Header4"/>
    <w:rsid w:val="00063ABC"/>
    <w:rPr>
      <w:rFonts w:ascii="Arial" w:eastAsia="Arial Unicode MS" w:hAnsi="Arial" w:cs="Arial"/>
      <w:iCs/>
      <w:sz w:val="22"/>
      <w:szCs w:val="22"/>
      <w:lang w:val="en-US" w:eastAsia="en-US"/>
    </w:rPr>
  </w:style>
  <w:style w:type="character" w:customStyle="1" w:styleId="Header1Char">
    <w:name w:val="Header 1 Char"/>
    <w:link w:val="Header1"/>
    <w:rsid w:val="004B2CAD"/>
    <w:rPr>
      <w:rFonts w:ascii="Arial" w:hAnsi="Arial"/>
      <w:b/>
      <w:sz w:val="28"/>
      <w:lang w:val="en-GB" w:eastAsia="en-US"/>
    </w:rPr>
  </w:style>
  <w:style w:type="character" w:customStyle="1" w:styleId="Header2Char">
    <w:name w:val="Header 2 Char"/>
    <w:link w:val="Header2"/>
    <w:rsid w:val="004B2CAD"/>
    <w:rPr>
      <w:rFonts w:ascii="Arial Unicode MS" w:eastAsia="Arial Unicode MS" w:hAnsi="Arial Unicode MS" w:cs="Arial Unicode MS"/>
      <w:b/>
      <w:sz w:val="24"/>
      <w:szCs w:val="24"/>
      <w:lang w:val="en-US" w:eastAsia="en-US"/>
    </w:rPr>
  </w:style>
  <w:style w:type="character" w:customStyle="1" w:styleId="Header3Char">
    <w:name w:val="Header 3 Char"/>
    <w:basedOn w:val="Header2Char"/>
    <w:link w:val="Header3"/>
    <w:rsid w:val="004B2CAD"/>
    <w:rPr>
      <w:rFonts w:ascii="Arial Unicode MS" w:eastAsia="Arial Unicode MS" w:hAnsi="Arial Unicode MS" w:cs="Arial Unicode MS"/>
      <w:b w:val="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C1B4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C4A8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D0C0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6651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PH" w:eastAsia="en-PH"/>
    </w:rPr>
  </w:style>
  <w:style w:type="table" w:customStyle="1" w:styleId="TableGrid3">
    <w:name w:val="Table Grid3"/>
    <w:basedOn w:val="TableNormal"/>
    <w:next w:val="TableGrid"/>
    <w:uiPriority w:val="59"/>
    <w:rsid w:val="003536C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3660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qFormat/>
    <w:rsid w:val="0065723B"/>
    <w:rPr>
      <w:rFonts w:ascii="Arial" w:hAnsi="Arial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E9346A"/>
    <w:rPr>
      <w:rFonts w:ascii="Arial" w:hAnsi="Arial"/>
      <w:b/>
      <w:bCs/>
      <w:kern w:val="32"/>
      <w:sz w:val="28"/>
      <w:szCs w:val="32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D04771"/>
    <w:rPr>
      <w:rFonts w:ascii="Arial" w:hAnsi="Arial"/>
      <w:lang w:val="en-GB" w:eastAsia="en-US"/>
    </w:rPr>
  </w:style>
  <w:style w:type="paragraph" w:customStyle="1" w:styleId="Listlevel1">
    <w:name w:val="List level 1"/>
    <w:basedOn w:val="Normal"/>
    <w:rsid w:val="005C407E"/>
    <w:pPr>
      <w:spacing w:before="40"/>
      <w:ind w:left="425" w:hanging="425"/>
      <w:jc w:val="left"/>
    </w:pPr>
    <w:rPr>
      <w:rFonts w:ascii="Times New Roman" w:eastAsia="MS Mincho" w:hAnsi="Times New Roman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23890"/>
    <w:rPr>
      <w:rFonts w:ascii="Arial" w:hAnsi="Arial"/>
      <w:sz w:val="16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1F69"/>
    <w:rPr>
      <w:color w:val="808080"/>
      <w:shd w:val="clear" w:color="auto" w:fill="E6E6E6"/>
    </w:rPr>
  </w:style>
  <w:style w:type="paragraph" w:customStyle="1" w:styleId="DefaultText">
    <w:name w:val="Default Text"/>
    <w:basedOn w:val="Normal"/>
    <w:rsid w:val="008D5BB7"/>
    <w:pPr>
      <w:autoSpaceDE w:val="0"/>
      <w:autoSpaceDN w:val="0"/>
      <w:adjustRightInd w:val="0"/>
      <w:jc w:val="left"/>
    </w:pPr>
    <w:rPr>
      <w:rFonts w:ascii="Times New Roman" w:eastAsia="MS Mincho" w:hAnsi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B2E98"/>
    <w:rPr>
      <w:color w:val="808080"/>
    </w:rPr>
  </w:style>
  <w:style w:type="character" w:styleId="Emphasis">
    <w:name w:val="Emphasis"/>
    <w:basedOn w:val="DefaultParagraphFont"/>
    <w:qFormat/>
    <w:rsid w:val="00927FD8"/>
    <w:rPr>
      <w:i/>
      <w:iCs/>
    </w:rPr>
  </w:style>
  <w:style w:type="paragraph" w:styleId="Revision">
    <w:name w:val="Revision"/>
    <w:hidden/>
    <w:uiPriority w:val="99"/>
    <w:semiHidden/>
    <w:rsid w:val="002817C2"/>
    <w:rPr>
      <w:rFonts w:ascii="Arial" w:hAnsi="Arial"/>
      <w:sz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3EFF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736BD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zuelligpharma.com/privacy-polic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pmyPV@zuelligpharma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cvillanueva.PH\Application%20Data\Microsoft\Templates\RL-Template%20V01.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87f1f400-4bf5-42c0-a75a-84e367a331bc">
      <UserInfo>
        <DisplayName>Marshall, Brett</DisplayName>
        <AccountId>16</AccountId>
        <AccountType/>
      </UserInfo>
      <UserInfo>
        <DisplayName>Rillon, Imelda</DisplayName>
        <AccountId>14</AccountId>
        <AccountType/>
      </UserInfo>
      <UserInfo>
        <DisplayName>Wong, Pui Sze</DisplayName>
        <AccountId>26</AccountId>
        <AccountType/>
      </UserInfo>
      <UserInfo>
        <DisplayName>Quah, Jackie</DisplayName>
        <AccountId>21</AccountId>
        <AccountType/>
      </UserInfo>
      <UserInfo>
        <DisplayName>Tan, Brighton</DisplayName>
        <AccountId>17</AccountId>
        <AccountType/>
      </UserInfo>
      <UserInfo>
        <DisplayName>Cochez, Bastien</DisplayName>
        <AccountId>6</AccountId>
        <AccountType/>
      </UserInfo>
      <UserInfo>
        <DisplayName>Reyes, Janet</DisplayName>
        <AccountId>15</AccountId>
        <AccountType/>
      </UserInfo>
      <UserInfo>
        <DisplayName>Calado, Erlinda</DisplayName>
        <AccountId>40</AccountId>
        <AccountType/>
      </UserInfo>
      <UserInfo>
        <DisplayName>Fajardo, Myra Helena</DisplayName>
        <AccountId>41</AccountId>
        <AccountType/>
      </UserInfo>
      <UserInfo>
        <DisplayName>Pech, Chhommonica</DisplayName>
        <AccountId>24</AccountId>
        <AccountType/>
      </UserInfo>
      <UserInfo>
        <DisplayName>Yu, Dominic</DisplayName>
        <AccountId>27</AccountId>
        <AccountType/>
      </UserInfo>
      <UserInfo>
        <DisplayName>Wong, Leo</DisplayName>
        <AccountId>52</AccountId>
        <AccountType/>
      </UserInfo>
      <UserInfo>
        <DisplayName>Rama Jayam, Malini</DisplayName>
        <AccountId>50</AccountId>
        <AccountType/>
      </UserInfo>
      <UserInfo>
        <DisplayName>Yeoh, Margaret</DisplayName>
        <AccountId>38</AccountId>
        <AccountType/>
      </UserInfo>
      <UserInfo>
        <DisplayName>Jeon, Hee Nam</DisplayName>
        <AccountId>36</AccountId>
        <AccountType/>
      </UserInfo>
      <UserInfo>
        <DisplayName>Sandakila, Irsan</DisplayName>
        <AccountId>35</AccountId>
        <AccountType/>
      </UserInfo>
      <UserInfo>
        <DisplayName>Susanti, Rany</DisplayName>
        <AccountId>53</AccountId>
        <AccountType/>
      </UserInfo>
      <UserInfo>
        <DisplayName>Chong, Ai Lian</DisplayName>
        <AccountId>42</AccountId>
        <AccountType/>
      </UserInfo>
      <UserInfo>
        <DisplayName>Goh, Alice</DisplayName>
        <AccountId>43</AccountId>
        <AccountType/>
      </UserInfo>
      <UserInfo>
        <DisplayName>Tan, Chun Leng</DisplayName>
        <AccountId>44</AccountId>
        <AccountType/>
      </UserInfo>
      <UserInfo>
        <DisplayName>Sumang, Mylin</DisplayName>
        <AccountId>39</AccountId>
        <AccountType/>
      </UserInfo>
      <UserInfo>
        <DisplayName>Dusadi Suriyapunpong</DisplayName>
        <AccountId>28</AccountId>
        <AccountType/>
      </UserInfo>
      <UserInfo>
        <DisplayName>Poonnisa Tuaprakhon</DisplayName>
        <AccountId>46</AccountId>
        <AccountType/>
      </UserInfo>
      <UserInfo>
        <DisplayName>Chiu, William</DisplayName>
        <AccountId>45</AccountId>
        <AccountType/>
      </UserInfo>
      <UserInfo>
        <DisplayName>Chang, Ivan</DisplayName>
        <AccountId>58</AccountId>
        <AccountType/>
      </UserInfo>
      <UserInfo>
        <DisplayName>Le, Nguyen Phuong Ngan</DisplayName>
        <AccountId>49</AccountId>
        <AccountType/>
      </UserInfo>
      <UserInfo>
        <DisplayName>Pg Damit, Dk Nurazimah</DisplayName>
        <AccountId>162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259B232C7194CA5E2B42D09BD2140" ma:contentTypeVersion="6" ma:contentTypeDescription="Create a new document." ma:contentTypeScope="" ma:versionID="b8b3612cadb2af7d0fa15ab718b689b9">
  <xsd:schema xmlns:xsd="http://www.w3.org/2001/XMLSchema" xmlns:xs="http://www.w3.org/2001/XMLSchema" xmlns:p="http://schemas.microsoft.com/office/2006/metadata/properties" xmlns:ns2="50357e05-4b7c-4d93-926e-c3e9cd99dc22" xmlns:ns3="87f1f400-4bf5-42c0-a75a-84e367a331bc" targetNamespace="http://schemas.microsoft.com/office/2006/metadata/properties" ma:root="true" ma:fieldsID="55ed22de7dfc72d662d01d2b334ea67c" ns2:_="" ns3:_="">
    <xsd:import namespace="50357e05-4b7c-4d93-926e-c3e9cd99dc22"/>
    <xsd:import namespace="87f1f400-4bf5-42c0-a75a-84e367a331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57e05-4b7c-4d93-926e-c3e9cd99dc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1f400-4bf5-42c0-a75a-84e367a33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9663D-34A4-4232-B059-B0DE59A908B7}">
  <ds:schemaRefs>
    <ds:schemaRef ds:uri="http://schemas.microsoft.com/office/2006/metadata/properties"/>
    <ds:schemaRef ds:uri="87f1f400-4bf5-42c0-a75a-84e367a331bc"/>
  </ds:schemaRefs>
</ds:datastoreItem>
</file>

<file path=customXml/itemProps2.xml><?xml version="1.0" encoding="utf-8"?>
<ds:datastoreItem xmlns:ds="http://schemas.openxmlformats.org/officeDocument/2006/customXml" ds:itemID="{3383DEE2-893B-41DC-9320-0E484C22E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57e05-4b7c-4d93-926e-c3e9cd99dc22"/>
    <ds:schemaRef ds:uri="87f1f400-4bf5-42c0-a75a-84e367a33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1F49D-25E9-4464-87C1-A5556CE8A5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47CC4-93A7-4F92-9FD4-BD0E4239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RL-Template V01.01</Template>
  <TotalTime>1472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RAD_18 ZP Adverse Event (AE) Reporting Form</vt:lpstr>
    </vt:vector>
  </TitlesOfParts>
  <Company>ZUELLIG PHARMA Regional Logistics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RAD_18 ZP Adverse Event (AE) Reporting Form</dc:title>
  <dc:subject/>
  <dc:creator>Judith Villanueva</dc:creator>
  <cp:keywords/>
  <dc:description/>
  <cp:lastModifiedBy>Ly Bao Long (GHC.FHS)</cp:lastModifiedBy>
  <cp:revision>55</cp:revision>
  <cp:lastPrinted>2018-11-15T03:28:00Z</cp:lastPrinted>
  <dcterms:created xsi:type="dcterms:W3CDTF">2023-03-20T06:36:00Z</dcterms:created>
  <dcterms:modified xsi:type="dcterms:W3CDTF">2023-07-27T06:51:00Z</dcterms:modified>
  <cp:category>Regional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0x010100411259B232C7194CA5E2B42D09BD2140</vt:lpwstr>
  </property>
  <property fmtid="{D5CDD505-2E9C-101B-9397-08002B2CF9AE}" pid="3" name="Review Phase">
    <vt:lpwstr>Done</vt:lpwstr>
  </property>
  <property fmtid="{D5CDD505-2E9C-101B-9397-08002B2CF9AE}" pid="4" name="bpaES_Text_Reviewer_1_Approve">
    <vt:lpwstr>Signed. Zainal Abidin, Norshakila (0.7: 2022-11-11 11:39)</vt:lpwstr>
  </property>
  <property fmtid="{D5CDD505-2E9C-101B-9397-08002B2CF9AE}" pid="5" name="Approval Phases">
    <vt:lpwstr>Published</vt:lpwstr>
  </property>
  <property fmtid="{D5CDD505-2E9C-101B-9397-08002B2CF9AE}" pid="6" name="bpaES_Reviewer_1_Approve">
    <vt:lpwstr>&lt;p&gt;&lt;img style="top&amp;#58;0px;left&amp;#58;0px;width&amp;#58;16px;height&amp;#58;16px;" alt="" src="https&amp;#58;//eqms.zuelligpharma.com/_layouts/bpa/images/apply.png" /&gt;&lt;span style="margin-left&amp;#58;5px;" title="Signer email&amp;#58; nzabidin@zuelligpharma.com, Configuration </vt:lpwstr>
  </property>
  <property fmtid="{D5CDD505-2E9C-101B-9397-08002B2CF9AE}" pid="7" name="bpaES_Signed_Reviewer_1_Approve">
    <vt:bool>true</vt:bool>
  </property>
  <property fmtid="{D5CDD505-2E9C-101B-9397-08002B2CF9AE}" pid="8" name="bpaES_Signable_Reviewer_1_Approve">
    <vt:bool>false</vt:bool>
  </property>
  <property fmtid="{D5CDD505-2E9C-101B-9397-08002B2CF9AE}" pid="9" name="bpaES_1_Approve">
    <vt:lpwstr>&lt;p&gt;&lt;img style="top&amp;#58;0px;left&amp;#58;0px;width&amp;#58;16px;height&amp;#58;16px;" alt="" src="https&amp;#58;//eqms.zuelligpharma.com/_layouts/bpa/images/apply.png" /&gt;&lt;span style="margin-left&amp;#58;5px;" title="Signer email&amp;#58; SKYeoh@zuelligpharma.com, Configuration ve</vt:lpwstr>
  </property>
  <property fmtid="{D5CDD505-2E9C-101B-9397-08002B2CF9AE}" pid="10" name="bpaES_Encoded_Reviewer_2_Approve">
    <vt:lpwstr/>
  </property>
  <property fmtid="{D5CDD505-2E9C-101B-9397-08002B2CF9AE}" pid="11" name="bpaES_Signed_2_Approve">
    <vt:bool>true</vt:bool>
  </property>
  <property fmtid="{D5CDD505-2E9C-101B-9397-08002B2CF9AE}" pid="12" name="bpaES_Text_1_Approve">
    <vt:lpwstr>Signed. Yeoh, Margaret (0.9: 2022-11-11 13:26)</vt:lpwstr>
  </property>
  <property fmtid="{D5CDD505-2E9C-101B-9397-08002B2CF9AE}" pid="13" name="bpaES_Reviewer_3_Approve">
    <vt:lpwstr>&lt;img style="top&amp;#58;0px;left&amp;#58;0px;width&amp;#58;16px;height&amp;#58;16px;" alt="" src="https&amp;#58;//eqms.zuelligpharma.com/_layouts/bpa/images/deny.png" /&gt;</vt:lpwstr>
  </property>
  <property fmtid="{D5CDD505-2E9C-101B-9397-08002B2CF9AE}" pid="14" name="bpaES_Encoded_3_Approve">
    <vt:lpwstr/>
  </property>
  <property fmtid="{D5CDD505-2E9C-101B-9397-08002B2CF9AE}" pid="15" name="bpaES_Signed_Reviewer_3_Approve">
    <vt:bool>false</vt:bool>
  </property>
  <property fmtid="{D5CDD505-2E9C-101B-9397-08002B2CF9AE}" pid="16" name="bpaES_Encoded_Reviewer_3_Approve">
    <vt:lpwstr/>
  </property>
  <property fmtid="{D5CDD505-2E9C-101B-9397-08002B2CF9AE}" pid="17" name="bpaES_2_Approve">
    <vt:lpwstr>&lt;p&gt;&lt;img style="top&amp;#58;0px;left&amp;#58;0px;width&amp;#58;16px;height&amp;#58;16px;" alt="" src="https&amp;#58;//eqms.zuelligpharma.com/_layouts/bpa/images/apply.png" /&gt;&lt;span style="margin-left&amp;#58;5px;" title="Signer email&amp;#58; azleena.jeffri@zuelligpharma.com, Configur</vt:lpwstr>
  </property>
  <property fmtid="{D5CDD505-2E9C-101B-9397-08002B2CF9AE}" pid="18" name="bpaES_Text_2_Approve">
    <vt:lpwstr>Signed. Azleena Al Jeffri (0.11: 2022-11-11 17:56)</vt:lpwstr>
  </property>
  <property fmtid="{D5CDD505-2E9C-101B-9397-08002B2CF9AE}" pid="19" name="bpaES_Signed_3_Approve">
    <vt:bool>false</vt:bool>
  </property>
  <property fmtid="{D5CDD505-2E9C-101B-9397-08002B2CF9AE}" pid="20" name="bpaES_3_Approve">
    <vt:lpwstr>&lt;img style="top&amp;#58;0px;left&amp;#58;0px;width&amp;#58;16px;height&amp;#58;16px;" alt="" src="https&amp;#58;//eqms.zuelligpharma.com/_layouts/bpa/images/deny.png" /&gt;</vt:lpwstr>
  </property>
  <property fmtid="{D5CDD505-2E9C-101B-9397-08002B2CF9AE}" pid="21" name="bpaES_Text_Reviewer_2_Approve">
    <vt:lpwstr>Not signed</vt:lpwstr>
  </property>
  <property fmtid="{D5CDD505-2E9C-101B-9397-08002B2CF9AE}" pid="22" name="bpaES_Text_3_Approve">
    <vt:lpwstr>Not signed</vt:lpwstr>
  </property>
  <property fmtid="{D5CDD505-2E9C-101B-9397-08002B2CF9AE}" pid="23" name="bpaES_Encoded_1_Approve">
    <vt:lpwstr>R/RFdBUd0s8GuvBx/p119D2bdiNP0Rm74oKPiebYPmFZOV2L3xXCnkdvdCKeBVzkhGPRtZ6Zu2tt/dMK/eGwNSVAuI2KI22RwOFHymGy2zw77oWONPkhWkFT1nWYVtZjW0ZtHJtuGRVi1DRbxarI6GSOqU2DGBZhXTA0j+CuS3yVDr+ueohK/c2B9XiZLyjXMM3gXGmyPVkkEK16y0aF0vtwhlN1WCFab50VpUDrQMlGPEJ0505JrsC04REx9MP</vt:lpwstr>
  </property>
  <property fmtid="{D5CDD505-2E9C-101B-9397-08002B2CF9AE}" pid="24" name="bpaES_Text_Reviewer_3_Approve">
    <vt:lpwstr>Not signed</vt:lpwstr>
  </property>
  <property fmtid="{D5CDD505-2E9C-101B-9397-08002B2CF9AE}" pid="25" name="bpaES_Reviewer_2_Approve">
    <vt:lpwstr>&lt;img style="top&amp;#58;0px;left&amp;#58;0px;width&amp;#58;16px;height&amp;#58;16px;" alt="" src="https&amp;#58;//eqms.zuelligpharma.com/_layouts/bpa/images/deny.png" /&gt;</vt:lpwstr>
  </property>
  <property fmtid="{D5CDD505-2E9C-101B-9397-08002B2CF9AE}" pid="26" name="bpaES_Signed_1_Approve">
    <vt:bool>true</vt:bool>
  </property>
  <property fmtid="{D5CDD505-2E9C-101B-9397-08002B2CF9AE}" pid="27" name="bpaES_Encoded_2_Approve">
    <vt:lpwstr>R/RFdBUd0s8GuvBx/p119D2bdiNP0Rm74oKPiebYPmGjbH1rroC3/6f3YuNM4NGgAc6fHwX5WThmAST39pAF1JYEokbP5lmYMWWbZ/eGcUjCLI5wMzRUr73nqW5ST1e5mM6V+yT2SMS7xufvFuu1QADKoLJEkvgUPtHVZ6bdmf0Ery0+V9+n0Tq6Hu91tWavNO7XaGA3ncFrIe0S7Qt7xlRzFw0K4e83b7KfEAHUAIyVXjlYSIbSjXRP/g5Gm95</vt:lpwstr>
  </property>
  <property fmtid="{D5CDD505-2E9C-101B-9397-08002B2CF9AE}" pid="28" name="bpaES_Signed_Reviewer_2_Approve">
    <vt:bool>false</vt:bool>
  </property>
  <property fmtid="{D5CDD505-2E9C-101B-9397-08002B2CF9AE}" pid="29" name="Superseeded Version">
    <vt:lpwstr>eQMS-MY-RAD-FRM-1874-v1</vt:lpwstr>
  </property>
  <property fmtid="{D5CDD505-2E9C-101B-9397-08002B2CF9AE}" pid="30" name="bpaES_Signable_Reviewer_3_Approve">
    <vt:bool>false</vt:bool>
  </property>
  <property fmtid="{D5CDD505-2E9C-101B-9397-08002B2CF9AE}" pid="31" name="Approval Phase">
    <vt:lpwstr>Done</vt:lpwstr>
  </property>
  <property fmtid="{D5CDD505-2E9C-101B-9397-08002B2CF9AE}" pid="32" name="bpaES_Signable_1_Approve">
    <vt:bool>false</vt:bool>
  </property>
  <property fmtid="{D5CDD505-2E9C-101B-9397-08002B2CF9AE}" pid="33" name="bpaES_Signable_Reviewer_2_Approve">
    <vt:bool>false</vt:bool>
  </property>
  <property fmtid="{D5CDD505-2E9C-101B-9397-08002B2CF9AE}" pid="34" name="bpaES_Encoded_Reviewer_1_Approve">
    <vt:lpwstr>R/RFdBUd0s8GuvBx/p119D2bdiNP0Rm74oKPiebYPmGHQ3epKzLN0OKzoq4kgChoqGBhW+iU+/Ov99pGTjaHZe7yD4gGJgaJzDF+Z7C6UJWXLYNml7FKxnuDCO1RktR81FmWAXpOoHGkluIDMWaasI3i+ro3t0Sql34SSqHDY8PopK4Rkmx7iCEn1b+dypgFGvlEGmMl2DPxDHnBofqvCNQYWdGS5/sjPP5nqzEJceHDQ8s38WtAr+bJYWQxERs</vt:lpwstr>
  </property>
  <property fmtid="{D5CDD505-2E9C-101B-9397-08002B2CF9AE}" pid="35" name="bpaES_Comments">
    <vt:lpwstr>2022-11-11:09-56-34 UTC | 2 Approve | approved_x000d_
2022-11-11:05-26-25 UTC | 1 Approve | _x000d_
2022-11-11:03-39-02 UTC | Reviewer 1 Approve | _x000d_
2022-11-11:01-26-44 UTC | Proceed | _x000d_
</vt:lpwstr>
  </property>
  <property fmtid="{D5CDD505-2E9C-101B-9397-08002B2CF9AE}" pid="36" name="bpaES_Signable_2_Approve">
    <vt:bool>false</vt:bool>
  </property>
  <property fmtid="{D5CDD505-2E9C-101B-9397-08002B2CF9AE}" pid="37" name="bpaES_Signable_3_Approve">
    <vt:bool>false</vt:bool>
  </property>
  <property fmtid="{D5CDD505-2E9C-101B-9397-08002B2CF9AE}" pid="38" name="bpaES_Text_Proceed">
    <vt:lpwstr>Signed. Khiah, Caryn, Approve (0.5: 2022-11-11 09:26)</vt:lpwstr>
  </property>
  <property fmtid="{D5CDD505-2E9C-101B-9397-08002B2CF9AE}" pid="39" name="Refuse (Text)">
    <vt:lpwstr>Not signed</vt:lpwstr>
  </property>
  <property fmtid="{D5CDD505-2E9C-101B-9397-08002B2CF9AE}" pid="40" name="bpaES_Refuse">
    <vt:lpwstr>&lt;img style="top&amp;#58;0px;left&amp;#58;0px;width&amp;#58;16px;height&amp;#58;16px;" alt="" src="https&amp;#58;//eqms.zuelligpharma.com/_layouts/bpa/images/deny.png" /&gt;</vt:lpwstr>
  </property>
  <property fmtid="{D5CDD505-2E9C-101B-9397-08002B2CF9AE}" pid="41" name="AuthorStatus">
    <vt:lpwstr>Submit for Review and Approval</vt:lpwstr>
  </property>
  <property fmtid="{D5CDD505-2E9C-101B-9397-08002B2CF9AE}" pid="42" name="bpaES_Signable_Refuse">
    <vt:bool>false</vt:bool>
  </property>
  <property fmtid="{D5CDD505-2E9C-101B-9397-08002B2CF9AE}" pid="43" name="bpaES_Signable_Proceed">
    <vt:bool>false</vt:bool>
  </property>
  <property fmtid="{D5CDD505-2E9C-101B-9397-08002B2CF9AE}" pid="44" name="SharedWithUsers">
    <vt:lpwstr>16;#Marshall, Brett;#14;#Rillon, Imelda;#26;#Wong, Pui Sze;#21;#Quah, Jackie;#17;#Tan, Brighton;#6;#Cochez, Bastien;#15;#Reyes, Janet;#40;#Calado, Erlinda;#41;#Fajardo, Myra Helena;#24;#Pech, Chhommonica;#27;#Yu, Dominic;#52;#Wong, Leo;#50;#Rama Jayam, Ma</vt:lpwstr>
  </property>
  <property fmtid="{D5CDD505-2E9C-101B-9397-08002B2CF9AE}" pid="45" name="Next Approver">
    <vt:lpwstr>4876;#Azleena Al Jeffri</vt:lpwstr>
  </property>
  <property fmtid="{D5CDD505-2E9C-101B-9397-08002B2CF9AE}" pid="46" name="bpaES_Signed_Refuse">
    <vt:bool>false</vt:bool>
  </property>
  <property fmtid="{D5CDD505-2E9C-101B-9397-08002B2CF9AE}" pid="47" name="bpaES_Encoded_Proceed">
    <vt:lpwstr>R/RFdBUd0s8GuvBx/p119D2bdiNP0Rm74oKPiebYPmH+MulksMV8/E2aDPKQnY7FB+ssbyFg6F6C1b3gs1G1kXFCA58pCK8VFL5Jji89SUJ4AHC20jjWgNBHP8ZJXpmcUlyr6F/cV2djAryifO6YBYKQQ3ftlzoiL55v6PlLiw4wx3kWX47no4bi5veN+t3AqD+v43/4jMhXdotU4V2xTAgx0FmaSF3UaFE4/wJPKz5R+0jt3T/0Iv58WyzwAgl</vt:lpwstr>
  </property>
  <property fmtid="{D5CDD505-2E9C-101B-9397-08002B2CF9AE}" pid="48" name="Generate PDF?">
    <vt:lpwstr>No</vt:lpwstr>
  </property>
  <property fmtid="{D5CDD505-2E9C-101B-9397-08002B2CF9AE}" pid="49" name="bpaES_Proceed">
    <vt:lpwstr>&lt;p&gt;&lt;img style="top&amp;#58;0px;left&amp;#58;0px;width&amp;#58;16px;height&amp;#58;16px;" alt="" src="https&amp;#58;//eqms.zuelligpharma.com/_layouts/bpa/images/apply.png" /&gt;&lt;span style="margin-left&amp;#58;5px;" title="Signer email&amp;#58; ckhiah@zuelligpharma.com, Configuration ve</vt:lpwstr>
  </property>
  <property fmtid="{D5CDD505-2E9C-101B-9397-08002B2CF9AE}" pid="50" name="Final Approval Date">
    <vt:filetime>2022-11-10T16:00:00Z</vt:filetime>
  </property>
  <property fmtid="{D5CDD505-2E9C-101B-9397-08002B2CF9AE}" pid="51" name="Favorites">
    <vt:lpwstr/>
  </property>
  <property fmtid="{D5CDD505-2E9C-101B-9397-08002B2CF9AE}" pid="52" name="bpaES_Signed_Proceed">
    <vt:bool>true</vt:bool>
  </property>
  <property fmtid="{D5CDD505-2E9C-101B-9397-08002B2CF9AE}" pid="53" name="Reason Type">
    <vt:lpwstr>Best practice Initiative</vt:lpwstr>
  </property>
  <property fmtid="{D5CDD505-2E9C-101B-9397-08002B2CF9AE}" pid="54" name="Effective Target Date_text">
    <vt:lpwstr>15/11/2022</vt:lpwstr>
  </property>
  <property fmtid="{D5CDD505-2E9C-101B-9397-08002B2CF9AE}" pid="55" name="Approvers 3">
    <vt:lpwstr/>
  </property>
  <property fmtid="{D5CDD505-2E9C-101B-9397-08002B2CF9AE}" pid="56" name="Reviewer 3">
    <vt:lpwstr/>
  </property>
  <property fmtid="{D5CDD505-2E9C-101B-9397-08002B2CF9AE}" pid="57" name="Published Document">
    <vt:lpwstr>Yes</vt:lpwstr>
  </property>
  <property fmtid="{D5CDD505-2E9C-101B-9397-08002B2CF9AE}" pid="58" name="Signature Invalidation">
    <vt:bool>false</vt:bool>
  </property>
  <property fmtid="{D5CDD505-2E9C-101B-9397-08002B2CF9AE}" pid="59" name="Is Training Required?">
    <vt:lpwstr>Yes</vt:lpwstr>
  </property>
  <property fmtid="{D5CDD505-2E9C-101B-9397-08002B2CF9AE}" pid="60" name="Reviewer 1">
    <vt:lpwstr>218;#Zainal Abidin, Norshakila</vt:lpwstr>
  </property>
  <property fmtid="{D5CDD505-2E9C-101B-9397-08002B2CF9AE}" pid="61" name="Approvers1">
    <vt:lpwstr/>
  </property>
  <property fmtid="{D5CDD505-2E9C-101B-9397-08002B2CF9AE}" pid="62" name="Reviewer 2">
    <vt:lpwstr/>
  </property>
  <property fmtid="{D5CDD505-2E9C-101B-9397-08002B2CF9AE}" pid="63" name="Approvers2">
    <vt:lpwstr>4876;#Azleena Al Jeffri</vt:lpwstr>
  </property>
</Properties>
</file>